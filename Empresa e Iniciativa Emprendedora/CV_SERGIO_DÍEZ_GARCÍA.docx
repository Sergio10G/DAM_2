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14:paraId="06482411" w14:textId="77777777" w:rsidTr="00F07FF3">
        <w:trPr>
          <w:trHeight w:val="1282"/>
        </w:trPr>
        <w:tc>
          <w:tcPr>
            <w:tcW w:w="4421" w:type="dxa"/>
            <w:vMerge w:val="restart"/>
            <w:tcMar>
              <w:left w:w="360" w:type="dxa"/>
            </w:tcMar>
            <w:vAlign w:val="center"/>
          </w:tcPr>
          <w:p w14:paraId="39E09931" w14:textId="3F90DFCE" w:rsidR="00F07FF3" w:rsidRDefault="00F07FF3" w:rsidP="00F07FF3">
            <w:pPr>
              <w:tabs>
                <w:tab w:val="left" w:pos="990"/>
              </w:tabs>
              <w:rPr>
                <w:noProof/>
              </w:rPr>
            </w:pPr>
          </w:p>
          <w:p w14:paraId="5969AB6E" w14:textId="792E0F90" w:rsidR="006D409C" w:rsidRDefault="00830542" w:rsidP="00F07FF3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7717F095" wp14:editId="36F29087">
                  <wp:extent cx="2276475" cy="2276475"/>
                  <wp:effectExtent l="95250" t="95250" r="104775" b="1047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561" cy="2277561"/>
                          </a:xfrm>
                          <a:prstGeom prst="diamond">
                            <a:avLst/>
                          </a:prstGeom>
                          <a:ln w="762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45E28CA1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14:paraId="1F39C505" w14:textId="23BE0AAF" w:rsidR="006D409C" w:rsidRDefault="00221E50" w:rsidP="00776643">
            <w:pPr>
              <w:pStyle w:val="Ttulo1"/>
            </w:pPr>
            <w:r>
              <w:t>Formación</w:t>
            </w:r>
          </w:p>
        </w:tc>
      </w:tr>
      <w:tr w:rsidR="006D409C" w14:paraId="7361A837" w14:textId="77777777" w:rsidTr="00830542">
        <w:trPr>
          <w:trHeight w:val="354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189C4C16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F1FAC67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F4F84A2" wp14:editId="28A02780">
                      <wp:extent cx="227812" cy="311173"/>
                      <wp:effectExtent l="0" t="3810" r="0" b="0"/>
                      <wp:docPr id="3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C95E6A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4F84A2" id="Triángulo rectángulo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1C95E6A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706D1A9C" w14:textId="77777777" w:rsidR="00EC7A86" w:rsidRDefault="00EC7A86" w:rsidP="00776643">
            <w:pPr>
              <w:rPr>
                <w:b/>
              </w:rPr>
            </w:pPr>
          </w:p>
          <w:p w14:paraId="3D25BF0A" w14:textId="33918376" w:rsidR="006D409C" w:rsidRPr="0044689B" w:rsidRDefault="00C5068F" w:rsidP="00776643">
            <w:pPr>
              <w:rPr>
                <w:b/>
                <w:spacing w:val="20"/>
                <w:sz w:val="22"/>
              </w:rPr>
            </w:pPr>
            <w:r w:rsidRPr="0044689B">
              <w:rPr>
                <w:b/>
                <w:spacing w:val="20"/>
                <w:sz w:val="22"/>
              </w:rPr>
              <w:t>Educación Secundaria Obligatoria (ESO)</w:t>
            </w:r>
          </w:p>
          <w:p w14:paraId="6C1EB161" w14:textId="5D2C436E" w:rsidR="006D409C" w:rsidRPr="00036450" w:rsidRDefault="00C5068F" w:rsidP="00776643">
            <w:pPr>
              <w:pStyle w:val="Fecha"/>
            </w:pPr>
            <w:r w:rsidRPr="000A2E6F">
              <w:rPr>
                <w:sz w:val="20"/>
              </w:rPr>
              <w:t>2012</w:t>
            </w:r>
            <w:r w:rsidR="006D409C" w:rsidRPr="000A2E6F">
              <w:rPr>
                <w:sz w:val="20"/>
                <w:lang w:bidi="es-ES"/>
              </w:rPr>
              <w:t xml:space="preserve"> </w:t>
            </w:r>
            <w:r w:rsidR="000A2E6F" w:rsidRPr="000A2E6F">
              <w:rPr>
                <w:sz w:val="20"/>
                <w:lang w:bidi="es-ES"/>
              </w:rPr>
              <w:t>–</w:t>
            </w:r>
            <w:r w:rsidR="006D409C" w:rsidRPr="000A2E6F">
              <w:rPr>
                <w:sz w:val="20"/>
                <w:lang w:bidi="es-ES"/>
              </w:rPr>
              <w:t xml:space="preserve"> </w:t>
            </w:r>
            <w:r w:rsidRPr="000A2E6F">
              <w:rPr>
                <w:sz w:val="20"/>
              </w:rPr>
              <w:t>2016</w:t>
            </w:r>
            <w:r w:rsidR="000A2E6F">
              <w:t xml:space="preserve"> </w:t>
            </w:r>
            <w:r w:rsidR="000A2E6F" w:rsidRPr="000A2E6F">
              <w:rPr>
                <w:i/>
              </w:rPr>
              <w:t>(IES Griñón, Griñón, Madrid)</w:t>
            </w:r>
          </w:p>
          <w:p w14:paraId="7087D2C4" w14:textId="276849EE" w:rsidR="006D409C" w:rsidRDefault="002560E1" w:rsidP="00776643">
            <w:r>
              <w:rPr>
                <w:lang w:bidi="es-ES"/>
              </w:rPr>
              <w:t xml:space="preserve">Desarrollo normal de la educación secundaria obligatoria, destacando en áreas como los idiomas (inglés, francés) y las </w:t>
            </w:r>
            <w:r w:rsidR="00E90EB1">
              <w:rPr>
                <w:lang w:bidi="es-ES"/>
              </w:rPr>
              <w:t>M</w:t>
            </w:r>
            <w:r>
              <w:rPr>
                <w:lang w:bidi="es-ES"/>
              </w:rPr>
              <w:t>atemáticas.</w:t>
            </w:r>
          </w:p>
          <w:p w14:paraId="25ADA536" w14:textId="77777777" w:rsidR="006D409C" w:rsidRDefault="006D409C" w:rsidP="00776643"/>
          <w:p w14:paraId="11A7D3C6" w14:textId="068198C7" w:rsidR="006D409C" w:rsidRPr="0044689B" w:rsidRDefault="00C5068F" w:rsidP="00776643">
            <w:pPr>
              <w:rPr>
                <w:b/>
                <w:spacing w:val="20"/>
                <w:sz w:val="22"/>
              </w:rPr>
            </w:pPr>
            <w:r w:rsidRPr="0044689B">
              <w:rPr>
                <w:b/>
                <w:spacing w:val="20"/>
                <w:sz w:val="22"/>
              </w:rPr>
              <w:t>Bachillerato científico-tecnológico</w:t>
            </w:r>
          </w:p>
          <w:p w14:paraId="6E740D85" w14:textId="47E08714" w:rsidR="006D409C" w:rsidRPr="00036450" w:rsidRDefault="00C5068F" w:rsidP="00776643">
            <w:pPr>
              <w:pStyle w:val="Fecha"/>
            </w:pPr>
            <w:r w:rsidRPr="000A2E6F">
              <w:rPr>
                <w:sz w:val="20"/>
              </w:rPr>
              <w:t>2016</w:t>
            </w:r>
            <w:r w:rsidR="006D409C" w:rsidRPr="000A2E6F">
              <w:rPr>
                <w:sz w:val="20"/>
                <w:lang w:bidi="es-ES"/>
              </w:rPr>
              <w:t xml:space="preserve"> </w:t>
            </w:r>
            <w:r w:rsidR="000A2E6F" w:rsidRPr="000A2E6F">
              <w:rPr>
                <w:sz w:val="20"/>
                <w:lang w:bidi="es-ES"/>
              </w:rPr>
              <w:t>–</w:t>
            </w:r>
            <w:r w:rsidR="006D409C" w:rsidRPr="000A2E6F">
              <w:rPr>
                <w:sz w:val="20"/>
                <w:lang w:bidi="es-ES"/>
              </w:rPr>
              <w:t xml:space="preserve"> </w:t>
            </w:r>
            <w:r w:rsidRPr="000A2E6F">
              <w:rPr>
                <w:sz w:val="20"/>
              </w:rPr>
              <w:t>2018</w:t>
            </w:r>
            <w:r w:rsidR="000A2E6F" w:rsidRPr="000A2E6F">
              <w:rPr>
                <w:sz w:val="20"/>
              </w:rPr>
              <w:t xml:space="preserve"> </w:t>
            </w:r>
            <w:r w:rsidR="000A2E6F" w:rsidRPr="000A2E6F">
              <w:rPr>
                <w:i/>
              </w:rPr>
              <w:t>(IES Griñón, Griñón, Madrid)</w:t>
            </w:r>
          </w:p>
          <w:p w14:paraId="6F3113D6" w14:textId="06FB2925" w:rsidR="006D409C" w:rsidRDefault="00E90EB1" w:rsidP="00776643">
            <w:r>
              <w:t>Desarrollo normal del Bachillerato, con especial atención dedicada a las ciencias (Física, Matemáticas) y a asignaturas aplicadas (TIC, Tecnología Industrial).</w:t>
            </w:r>
            <w:bookmarkStart w:id="0" w:name="_GoBack"/>
            <w:bookmarkEnd w:id="0"/>
          </w:p>
          <w:p w14:paraId="5DDC4DBB" w14:textId="77777777" w:rsidR="00AF5B5B" w:rsidRDefault="00AF5B5B" w:rsidP="00776643"/>
          <w:p w14:paraId="557696F6" w14:textId="797FBEF2" w:rsidR="00AF5B5B" w:rsidRPr="0044689B" w:rsidRDefault="00E97731" w:rsidP="00AF5B5B">
            <w:pPr>
              <w:rPr>
                <w:b/>
                <w:spacing w:val="20"/>
                <w:sz w:val="22"/>
              </w:rPr>
            </w:pPr>
            <w:r w:rsidRPr="0044689B">
              <w:rPr>
                <w:b/>
                <w:spacing w:val="20"/>
                <w:sz w:val="22"/>
              </w:rPr>
              <w:t>G.S</w:t>
            </w:r>
            <w:r w:rsidR="00AF5B5B" w:rsidRPr="0044689B">
              <w:rPr>
                <w:b/>
                <w:spacing w:val="20"/>
                <w:sz w:val="22"/>
              </w:rPr>
              <w:t xml:space="preserve"> en Desarrollo de Aplicaciones Multiplataforma</w:t>
            </w:r>
          </w:p>
          <w:p w14:paraId="418A2B9E" w14:textId="70D9AF5C" w:rsidR="00AF5B5B" w:rsidRPr="00036450" w:rsidRDefault="00AF5B5B" w:rsidP="00AF5B5B">
            <w:pPr>
              <w:pStyle w:val="Fecha"/>
            </w:pPr>
            <w:r w:rsidRPr="000A2E6F">
              <w:rPr>
                <w:sz w:val="20"/>
              </w:rPr>
              <w:t>2020</w:t>
            </w:r>
            <w:r w:rsidRPr="000A2E6F">
              <w:rPr>
                <w:sz w:val="20"/>
                <w:lang w:bidi="es-ES"/>
              </w:rPr>
              <w:t xml:space="preserve"> </w:t>
            </w:r>
            <w:r w:rsidR="000A2E6F" w:rsidRPr="000A2E6F">
              <w:rPr>
                <w:sz w:val="20"/>
                <w:lang w:bidi="es-ES"/>
              </w:rPr>
              <w:t>–</w:t>
            </w:r>
            <w:r w:rsidRPr="000A2E6F">
              <w:rPr>
                <w:sz w:val="20"/>
                <w:lang w:bidi="es-ES"/>
              </w:rPr>
              <w:t xml:space="preserve"> </w:t>
            </w:r>
            <w:r w:rsidRPr="000A2E6F">
              <w:rPr>
                <w:sz w:val="20"/>
              </w:rPr>
              <w:t>Actualidad</w:t>
            </w:r>
            <w:r w:rsidR="000A2E6F" w:rsidRPr="000A2E6F">
              <w:rPr>
                <w:sz w:val="20"/>
              </w:rPr>
              <w:t xml:space="preserve"> </w:t>
            </w:r>
            <w:r w:rsidR="000A2E6F" w:rsidRPr="000A2E6F">
              <w:rPr>
                <w:i/>
              </w:rPr>
              <w:t>(Campus FP Emprend</w:t>
            </w:r>
            <w:r w:rsidR="00D77883">
              <w:rPr>
                <w:i/>
              </w:rPr>
              <w:t>e</w:t>
            </w:r>
            <w:r w:rsidR="000A2E6F" w:rsidRPr="000A2E6F">
              <w:rPr>
                <w:i/>
              </w:rPr>
              <w:t>, Humanes, Madrid)</w:t>
            </w:r>
          </w:p>
          <w:p w14:paraId="4DDC26E9" w14:textId="33437002" w:rsidR="00AF5B5B" w:rsidRDefault="00AF5B5B" w:rsidP="00AF5B5B">
            <w:r>
              <w:t>Actualmente cursando el Grado Superior.</w:t>
            </w:r>
          </w:p>
          <w:p w14:paraId="3D2CBE84" w14:textId="789593DC" w:rsidR="00416DE0" w:rsidRDefault="00416DE0" w:rsidP="00AF5B5B"/>
          <w:p w14:paraId="7B61B731" w14:textId="0E4F6ECE" w:rsidR="00416DE0" w:rsidRPr="0044689B" w:rsidRDefault="00416DE0" w:rsidP="00416DE0">
            <w:pPr>
              <w:rPr>
                <w:b/>
                <w:spacing w:val="20"/>
              </w:rPr>
            </w:pPr>
            <w:r w:rsidRPr="0044689B">
              <w:rPr>
                <w:b/>
                <w:spacing w:val="20"/>
                <w:sz w:val="22"/>
              </w:rPr>
              <w:t>Curso de programación 42Cursus – 42madrid</w:t>
            </w:r>
          </w:p>
          <w:p w14:paraId="6EBDC73D" w14:textId="1B8B2492" w:rsidR="00416DE0" w:rsidRPr="00036450" w:rsidRDefault="00416DE0" w:rsidP="00416DE0">
            <w:pPr>
              <w:pStyle w:val="Fecha"/>
            </w:pPr>
            <w:r w:rsidRPr="000A2E6F">
              <w:rPr>
                <w:sz w:val="20"/>
              </w:rPr>
              <w:t>202</w:t>
            </w:r>
            <w:r>
              <w:rPr>
                <w:sz w:val="20"/>
              </w:rPr>
              <w:t>1</w:t>
            </w:r>
            <w:r w:rsidRPr="000A2E6F">
              <w:rPr>
                <w:sz w:val="20"/>
                <w:lang w:bidi="es-ES"/>
              </w:rPr>
              <w:t xml:space="preserve"> – </w:t>
            </w:r>
            <w:r w:rsidRPr="000A2E6F">
              <w:rPr>
                <w:sz w:val="20"/>
              </w:rPr>
              <w:t xml:space="preserve">Actualidad </w:t>
            </w:r>
            <w:r>
              <w:rPr>
                <w:sz w:val="20"/>
              </w:rPr>
              <w:t>(</w:t>
            </w:r>
            <w:r>
              <w:rPr>
                <w:i/>
              </w:rPr>
              <w:t>42madrid, Distrito Telefónica</w:t>
            </w:r>
            <w:r w:rsidRPr="000A2E6F">
              <w:rPr>
                <w:i/>
              </w:rPr>
              <w:t>, Madrid)</w:t>
            </w:r>
          </w:p>
          <w:p w14:paraId="0191537E" w14:textId="459003DC" w:rsidR="00416DE0" w:rsidRDefault="00416DE0" w:rsidP="00416DE0">
            <w:r>
              <w:t>Actualmente cursando el curso 42Cursus_C</w:t>
            </w:r>
            <w:r w:rsidR="00E94189">
              <w:t xml:space="preserve"> en 42madrid</w:t>
            </w:r>
            <w:r>
              <w:t>, centrado principalmente en el lenguaje de programación C.</w:t>
            </w:r>
          </w:p>
          <w:p w14:paraId="7537A92A" w14:textId="7A48972A" w:rsidR="00AF5B5B" w:rsidRDefault="00AF5B5B" w:rsidP="00AF5B5B"/>
        </w:tc>
      </w:tr>
      <w:tr w:rsidR="006D409C" w14:paraId="113A0DFB" w14:textId="77777777" w:rsidTr="00AF5B5B">
        <w:trPr>
          <w:trHeight w:val="1296"/>
        </w:trPr>
        <w:tc>
          <w:tcPr>
            <w:tcW w:w="4421" w:type="dxa"/>
            <w:vMerge w:val="restart"/>
            <w:tcMar>
              <w:left w:w="360" w:type="dxa"/>
            </w:tcMar>
          </w:tcPr>
          <w:p w14:paraId="5DABFBAF" w14:textId="1453FCD9" w:rsidR="009C25B1" w:rsidRPr="00A36B06" w:rsidRDefault="00A424AF" w:rsidP="00A36B06">
            <w:pPr>
              <w:pStyle w:val="Ttulo"/>
              <w:rPr>
                <w:sz w:val="56"/>
                <w:szCs w:val="48"/>
              </w:rPr>
            </w:pPr>
            <w:r w:rsidRPr="00A424AF">
              <w:rPr>
                <w:noProof/>
                <w:spacing w:val="2133"/>
                <w:w w:val="30"/>
                <w:sz w:val="36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496F7C2" wp14:editId="1F0BB268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878205</wp:posOffset>
                      </wp:positionV>
                      <wp:extent cx="2360930" cy="1404620"/>
                      <wp:effectExtent l="0" t="0" r="0" b="571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7C2E3" w14:textId="52CD5AF9" w:rsidR="00A424AF" w:rsidRPr="00A424AF" w:rsidRDefault="001326A6" w:rsidP="00A424AF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Desarrollador de Software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496F7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-18pt;margin-top:69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" filled="f" stroked="f">
                      <v:textbox style="mso-fit-shape-to-text:t">
                        <w:txbxContent>
                          <w:p w14:paraId="7CA7C2E3" w14:textId="52CD5AF9" w:rsidR="00A424AF" w:rsidRPr="00A424AF" w:rsidRDefault="001326A6" w:rsidP="00A424A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Desarrollador de Software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5068F" w:rsidRPr="00AF5B5B">
              <w:rPr>
                <w:sz w:val="56"/>
                <w:szCs w:val="48"/>
              </w:rPr>
              <w:t>Sergio Díez García</w:t>
            </w:r>
          </w:p>
          <w:p w14:paraId="2C85145B" w14:textId="77777777" w:rsidR="00A36B06" w:rsidRPr="00A36B06" w:rsidRDefault="00A36B06" w:rsidP="009C25B1">
            <w:pPr>
              <w:pStyle w:val="Ttulo2"/>
              <w:rPr>
                <w:sz w:val="2"/>
              </w:rPr>
            </w:pPr>
          </w:p>
          <w:p w14:paraId="54275F90" w14:textId="77777777" w:rsidR="00662FD3" w:rsidRDefault="00662FD3" w:rsidP="009C25B1">
            <w:pPr>
              <w:pStyle w:val="Ttulo2"/>
            </w:pPr>
          </w:p>
          <w:p w14:paraId="1E1DB516" w14:textId="4122190A" w:rsidR="009C25B1" w:rsidRDefault="009C25B1" w:rsidP="009C25B1">
            <w:pPr>
              <w:pStyle w:val="Ttulo2"/>
            </w:pPr>
            <w:r>
              <w:t>CONTACTO</w:t>
            </w:r>
          </w:p>
          <w:p w14:paraId="74B8DAEA" w14:textId="2F9AC720" w:rsidR="009C25B1" w:rsidRPr="009E4E99" w:rsidRDefault="009C25B1" w:rsidP="009C25B1">
            <w:pPr>
              <w:pStyle w:val="Informacindecontacto"/>
              <w:rPr>
                <w:b/>
                <w:bCs/>
                <w:sz w:val="22"/>
              </w:rPr>
            </w:pPr>
            <w:r w:rsidRPr="009E4E99">
              <w:rPr>
                <w:b/>
                <w:bCs/>
                <w:sz w:val="22"/>
              </w:rPr>
              <w:t>+34 622-592-442</w:t>
            </w:r>
          </w:p>
          <w:p w14:paraId="72B33F9C" w14:textId="77777777" w:rsidR="009C25B1" w:rsidRPr="009E4E99" w:rsidRDefault="00B526C6" w:rsidP="009C25B1">
            <w:pPr>
              <w:pStyle w:val="Informacindecontacto"/>
              <w:rPr>
                <w:sz w:val="24"/>
              </w:rPr>
            </w:pPr>
            <w:hyperlink r:id="rId12" w:history="1">
              <w:r w:rsidR="009C25B1" w:rsidRPr="009E4E99">
                <w:rPr>
                  <w:rStyle w:val="Hipervnculo"/>
                  <w:sz w:val="24"/>
                </w:rPr>
                <w:t>sejobmx@hotmail.es</w:t>
              </w:r>
            </w:hyperlink>
          </w:p>
          <w:p w14:paraId="3D95279E" w14:textId="64DE2D12" w:rsidR="009C25B1" w:rsidRPr="009E4E99" w:rsidRDefault="00B526C6" w:rsidP="009C25B1">
            <w:pPr>
              <w:rPr>
                <w:rStyle w:val="Hipervnculo"/>
                <w:sz w:val="24"/>
              </w:rPr>
            </w:pPr>
            <w:hyperlink r:id="rId13" w:history="1">
              <w:r w:rsidR="009C25B1" w:rsidRPr="009E4E99">
                <w:rPr>
                  <w:rStyle w:val="Hipervnculo"/>
                  <w:sz w:val="24"/>
                </w:rPr>
                <w:t>LinkedIn</w:t>
              </w:r>
            </w:hyperlink>
          </w:p>
          <w:p w14:paraId="3A74018D" w14:textId="7AFDFD0B" w:rsidR="00E97731" w:rsidRPr="009E4E99" w:rsidRDefault="00B526C6" w:rsidP="009C25B1">
            <w:pPr>
              <w:rPr>
                <w:sz w:val="24"/>
              </w:rPr>
            </w:pPr>
            <w:hyperlink r:id="rId14" w:history="1">
              <w:proofErr w:type="spellStart"/>
              <w:r w:rsidR="00E97731" w:rsidRPr="009E4E99">
                <w:rPr>
                  <w:rStyle w:val="Hipervnculo"/>
                  <w:sz w:val="24"/>
                </w:rPr>
                <w:t>Github</w:t>
              </w:r>
              <w:proofErr w:type="spellEnd"/>
            </w:hyperlink>
          </w:p>
          <w:sdt>
            <w:sdtPr>
              <w:id w:val="-1448076370"/>
              <w:placeholder>
                <w:docPart w:val="DFB86AC6D14F4399807349654C6D0E51"/>
              </w:placeholder>
              <w:temporary/>
              <w:showingPlcHdr/>
              <w15:appearance w15:val="hidden"/>
            </w:sdtPr>
            <w:sdtEndPr/>
            <w:sdtContent>
              <w:p w14:paraId="65B2B15C" w14:textId="697BE41F" w:rsidR="006D409C" w:rsidRPr="005D47DE" w:rsidRDefault="006D409C" w:rsidP="00AF5B5B">
                <w:pPr>
                  <w:pStyle w:val="Ttulo2"/>
                </w:pPr>
                <w:r w:rsidRPr="005D47DE">
                  <w:rPr>
                    <w:lang w:bidi="es-ES"/>
                  </w:rPr>
                  <w:t>Perfil</w:t>
                </w:r>
              </w:p>
            </w:sdtContent>
          </w:sdt>
          <w:p w14:paraId="62B29D39" w14:textId="265E69EF" w:rsidR="00D42790" w:rsidRPr="009E05AB" w:rsidRDefault="002560E1" w:rsidP="00DE6100">
            <w:pPr>
              <w:pStyle w:val="Textodeperfil"/>
              <w:jc w:val="both"/>
              <w:rPr>
                <w:spacing w:val="10"/>
              </w:rPr>
            </w:pPr>
            <w:r w:rsidRPr="009E05AB">
              <w:rPr>
                <w:spacing w:val="10"/>
              </w:rPr>
              <w:t>Soy una persona a quién le apasiona asumir retos</w:t>
            </w:r>
            <w:r w:rsidR="000A2E6F" w:rsidRPr="009E05AB">
              <w:rPr>
                <w:spacing w:val="10"/>
              </w:rPr>
              <w:t xml:space="preserve"> y solucionar problemas</w:t>
            </w:r>
            <w:r w:rsidR="0056652C" w:rsidRPr="009E05AB">
              <w:rPr>
                <w:spacing w:val="10"/>
              </w:rPr>
              <w:t>, trabajando por mi cuenta o en equipo. Soy capaz de trabajar bajo presión en entornos competitivos.</w:t>
            </w:r>
          </w:p>
          <w:p w14:paraId="6B046BC3" w14:textId="3B235DC8" w:rsidR="001F19DC" w:rsidRPr="009E05AB" w:rsidRDefault="0056652C" w:rsidP="002560E1">
            <w:pPr>
              <w:pStyle w:val="Textodeperfil"/>
              <w:jc w:val="both"/>
              <w:rPr>
                <w:spacing w:val="10"/>
              </w:rPr>
            </w:pPr>
            <w:r w:rsidRPr="009E05AB">
              <w:rPr>
                <w:spacing w:val="10"/>
              </w:rPr>
              <w:t xml:space="preserve">Poseo </w:t>
            </w:r>
            <w:r w:rsidRPr="009E05AB">
              <w:rPr>
                <w:b/>
                <w:spacing w:val="10"/>
              </w:rPr>
              <w:t>carnet de tipo B</w:t>
            </w:r>
            <w:r w:rsidRPr="009E05AB">
              <w:rPr>
                <w:spacing w:val="10"/>
              </w:rPr>
              <w:t xml:space="preserve"> desde 2018, y </w:t>
            </w:r>
            <w:r w:rsidRPr="009E05AB">
              <w:rPr>
                <w:b/>
                <w:spacing w:val="10"/>
              </w:rPr>
              <w:t>vehículo propio</w:t>
            </w:r>
            <w:r w:rsidR="001F3CF0" w:rsidRPr="009E05AB">
              <w:rPr>
                <w:spacing w:val="10"/>
              </w:rPr>
              <w:t xml:space="preserve"> con d</w:t>
            </w:r>
            <w:r w:rsidR="001F19DC" w:rsidRPr="009E05AB">
              <w:rPr>
                <w:spacing w:val="10"/>
              </w:rPr>
              <w:t xml:space="preserve">isponibilidad de movimiento en </w:t>
            </w:r>
            <w:r w:rsidR="001F19DC" w:rsidRPr="005C13B5">
              <w:rPr>
                <w:spacing w:val="10"/>
              </w:rPr>
              <w:t xml:space="preserve">la </w:t>
            </w:r>
            <w:r w:rsidR="001F19DC" w:rsidRPr="009E05AB">
              <w:rPr>
                <w:b/>
                <w:spacing w:val="10"/>
              </w:rPr>
              <w:t>Comunidad de Madrid y alrededores</w:t>
            </w:r>
            <w:r w:rsidR="001F19DC" w:rsidRPr="009E05AB">
              <w:rPr>
                <w:spacing w:val="10"/>
              </w:rPr>
              <w:t>.</w:t>
            </w:r>
          </w:p>
          <w:p w14:paraId="04C3F5FF" w14:textId="54EEB826" w:rsidR="00AF5B5B" w:rsidRDefault="00AF5B5B" w:rsidP="00AF5B5B">
            <w:pPr>
              <w:pStyle w:val="Ttulo2"/>
              <w:rPr>
                <w:rFonts w:asciiTheme="minorHAnsi" w:eastAsiaTheme="minorEastAsia" w:hAnsiTheme="minorHAnsi" w:cstheme="minorBidi"/>
                <w:sz w:val="20"/>
                <w:szCs w:val="24"/>
              </w:rPr>
            </w:pPr>
            <w:r>
              <w:t>IDIOMAS</w:t>
            </w:r>
          </w:p>
          <w:p w14:paraId="35DCAA28" w14:textId="0F12BE22" w:rsidR="003D0E87" w:rsidRPr="00286B71" w:rsidRDefault="007D1DFF" w:rsidP="007D1DFF">
            <w:pPr>
              <w:jc w:val="both"/>
              <w:rPr>
                <w:spacing w:val="6"/>
              </w:rPr>
            </w:pPr>
            <w:r w:rsidRPr="00FD5D0B">
              <w:rPr>
                <w:b/>
                <w:bCs/>
                <w:spacing w:val="10"/>
              </w:rPr>
              <w:t>Español</w:t>
            </w:r>
            <w:r w:rsidRPr="00286B71">
              <w:rPr>
                <w:spacing w:val="6"/>
              </w:rPr>
              <w:t>: Nivel nativo.</w:t>
            </w:r>
          </w:p>
          <w:p w14:paraId="5E06FCE7" w14:textId="086AA720" w:rsidR="00446B7B" w:rsidRPr="00286B71" w:rsidRDefault="007D1DFF" w:rsidP="007D1DFF">
            <w:pPr>
              <w:jc w:val="both"/>
              <w:rPr>
                <w:spacing w:val="6"/>
              </w:rPr>
            </w:pPr>
            <w:r w:rsidRPr="00FD5D0B">
              <w:rPr>
                <w:b/>
                <w:bCs/>
                <w:spacing w:val="10"/>
              </w:rPr>
              <w:t>Inglés</w:t>
            </w:r>
            <w:r w:rsidRPr="00286B71">
              <w:rPr>
                <w:spacing w:val="6"/>
              </w:rPr>
              <w:t>: Nivel de comprensión lectora y auditiva avanzado.</w:t>
            </w:r>
          </w:p>
          <w:p w14:paraId="49D07571" w14:textId="77777777" w:rsidR="00446B7B" w:rsidRPr="00286B71" w:rsidRDefault="007D1DFF" w:rsidP="007D1DFF">
            <w:pPr>
              <w:jc w:val="both"/>
              <w:rPr>
                <w:spacing w:val="6"/>
              </w:rPr>
            </w:pPr>
            <w:r w:rsidRPr="00286B71">
              <w:rPr>
                <w:spacing w:val="6"/>
              </w:rPr>
              <w:t>Nivel de expresión escrita avanzado.</w:t>
            </w:r>
          </w:p>
          <w:p w14:paraId="47177C90" w14:textId="5D14EA54" w:rsidR="003D0E87" w:rsidRPr="00286B71" w:rsidRDefault="007D1DFF" w:rsidP="007D1DFF">
            <w:pPr>
              <w:jc w:val="both"/>
              <w:rPr>
                <w:spacing w:val="6"/>
              </w:rPr>
            </w:pPr>
            <w:r w:rsidRPr="00286B71">
              <w:rPr>
                <w:spacing w:val="6"/>
              </w:rPr>
              <w:t>Nivel de expresión oral medio.</w:t>
            </w:r>
          </w:p>
          <w:p w14:paraId="3ECDFCE0" w14:textId="7D0B8511" w:rsidR="003D0E87" w:rsidRPr="00286B71" w:rsidRDefault="007D1DFF" w:rsidP="007D1DFF">
            <w:pPr>
              <w:jc w:val="both"/>
              <w:rPr>
                <w:spacing w:val="6"/>
              </w:rPr>
            </w:pPr>
            <w:r w:rsidRPr="00FD5D0B">
              <w:rPr>
                <w:b/>
                <w:bCs/>
                <w:spacing w:val="10"/>
              </w:rPr>
              <w:t>Alemán</w:t>
            </w:r>
            <w:r w:rsidRPr="00286B71">
              <w:rPr>
                <w:spacing w:val="6"/>
              </w:rPr>
              <w:t>: Nociones básicas de alemán.</w:t>
            </w:r>
          </w:p>
          <w:p w14:paraId="747669A4" w14:textId="2AB9CD7C" w:rsidR="002560E1" w:rsidRPr="00286B71" w:rsidRDefault="007D1DFF" w:rsidP="007D1DFF">
            <w:pPr>
              <w:jc w:val="both"/>
              <w:rPr>
                <w:spacing w:val="6"/>
              </w:rPr>
            </w:pPr>
            <w:r w:rsidRPr="00FD5D0B">
              <w:rPr>
                <w:b/>
                <w:bCs/>
                <w:spacing w:val="10"/>
              </w:rPr>
              <w:t>Francés</w:t>
            </w:r>
            <w:r w:rsidRPr="00286B71">
              <w:rPr>
                <w:b/>
                <w:bCs/>
                <w:spacing w:val="6"/>
              </w:rPr>
              <w:t xml:space="preserve">: </w:t>
            </w:r>
            <w:r w:rsidRPr="00286B71">
              <w:rPr>
                <w:spacing w:val="6"/>
              </w:rPr>
              <w:t>Nociones básicas de francés.</w:t>
            </w:r>
          </w:p>
          <w:p w14:paraId="1236F52E" w14:textId="6509F1F1" w:rsidR="006D409C" w:rsidRPr="007D1DFF" w:rsidRDefault="006D409C" w:rsidP="00A424AF">
            <w:pPr>
              <w:pStyle w:val="Informacindecontacto"/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6168AAB8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1C7D7D91976C43F0AC1657031527A0FC"/>
              </w:placeholder>
              <w:temporary/>
              <w:showingPlcHdr/>
              <w15:appearance w15:val="hidden"/>
            </w:sdtPr>
            <w:sdtEndPr/>
            <w:sdtContent>
              <w:p w14:paraId="076A39DA" w14:textId="77777777" w:rsidR="006D409C" w:rsidRDefault="006D409C" w:rsidP="00776643">
                <w:pPr>
                  <w:pStyle w:val="Ttulo1"/>
                  <w:rPr>
                    <w:b/>
                  </w:rPr>
                </w:pPr>
                <w:r w:rsidRPr="00036450">
                  <w:rPr>
                    <w:lang w:bidi="es-ES"/>
                  </w:rPr>
                  <w:t>EXPERIENCIA LABORAL</w:t>
                </w:r>
              </w:p>
            </w:sdtContent>
          </w:sdt>
        </w:tc>
      </w:tr>
      <w:tr w:rsidR="006D409C" w14:paraId="6C2F27C5" w14:textId="77777777" w:rsidTr="007D1DFF">
        <w:trPr>
          <w:trHeight w:val="2929"/>
        </w:trPr>
        <w:tc>
          <w:tcPr>
            <w:tcW w:w="4421" w:type="dxa"/>
            <w:vMerge/>
            <w:vAlign w:val="bottom"/>
          </w:tcPr>
          <w:p w14:paraId="7B3708FB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09608B3C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181BAA" wp14:editId="6EEA0B24">
                      <wp:extent cx="227812" cy="311173"/>
                      <wp:effectExtent l="0" t="3810" r="0" b="0"/>
                      <wp:docPr id="6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2EF13F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181BAA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S8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eZx0vJ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02EF13F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1241F293" w14:textId="77777777" w:rsidR="00EC7A86" w:rsidRDefault="00EC7A86" w:rsidP="00776643">
            <w:pPr>
              <w:rPr>
                <w:b/>
              </w:rPr>
            </w:pPr>
          </w:p>
          <w:p w14:paraId="57CA2EA0" w14:textId="24A2BD39" w:rsidR="006D409C" w:rsidRPr="0044689B" w:rsidRDefault="00C5068F" w:rsidP="00776643">
            <w:pPr>
              <w:rPr>
                <w:b/>
                <w:spacing w:val="20"/>
                <w:sz w:val="22"/>
              </w:rPr>
            </w:pPr>
            <w:r w:rsidRPr="0044689B">
              <w:rPr>
                <w:b/>
                <w:spacing w:val="20"/>
                <w:sz w:val="22"/>
              </w:rPr>
              <w:t xml:space="preserve">Jardines </w:t>
            </w:r>
            <w:proofErr w:type="spellStart"/>
            <w:r w:rsidRPr="0044689B">
              <w:rPr>
                <w:b/>
                <w:spacing w:val="20"/>
                <w:sz w:val="22"/>
              </w:rPr>
              <w:t>Gardi</w:t>
            </w:r>
            <w:proofErr w:type="spellEnd"/>
            <w:r w:rsidR="001112D2" w:rsidRPr="0044689B">
              <w:rPr>
                <w:b/>
                <w:spacing w:val="20"/>
                <w:sz w:val="22"/>
              </w:rPr>
              <w:t xml:space="preserve"> </w:t>
            </w:r>
            <w:r w:rsidRPr="0044689B">
              <w:rPr>
                <w:b/>
                <w:spacing w:val="20"/>
                <w:sz w:val="22"/>
              </w:rPr>
              <w:t>- Ayudante</w:t>
            </w:r>
          </w:p>
          <w:p w14:paraId="026B81F3" w14:textId="2FC7E9E9" w:rsidR="006D409C" w:rsidRPr="00036450" w:rsidRDefault="007D1DFF" w:rsidP="00776643">
            <w:r>
              <w:t>2015</w:t>
            </w:r>
            <w:r w:rsidR="006D409C" w:rsidRPr="00036450">
              <w:rPr>
                <w:lang w:bidi="es-ES"/>
              </w:rPr>
              <w:t>-</w:t>
            </w:r>
            <w:r>
              <w:t>2016</w:t>
            </w:r>
            <w:r w:rsidR="00557F94">
              <w:t xml:space="preserve"> </w:t>
            </w:r>
            <w:r w:rsidR="00557F94" w:rsidRPr="000A2E6F">
              <w:t>(</w:t>
            </w:r>
            <w:proofErr w:type="gramStart"/>
            <w:r w:rsidR="000A2E6F" w:rsidRPr="000A2E6F">
              <w:t>V</w:t>
            </w:r>
            <w:r w:rsidR="00557F94" w:rsidRPr="000A2E6F">
              <w:t>eranos</w:t>
            </w:r>
            <w:proofErr w:type="gramEnd"/>
            <w:r w:rsidR="00557F94" w:rsidRPr="000A2E6F">
              <w:t>)</w:t>
            </w:r>
            <w:r w:rsidR="000A2E6F" w:rsidRPr="000A2E6F">
              <w:rPr>
                <w:sz w:val="18"/>
              </w:rPr>
              <w:t xml:space="preserve"> </w:t>
            </w:r>
            <w:r w:rsidR="000A2E6F" w:rsidRPr="000A2E6F">
              <w:rPr>
                <w:i/>
                <w:sz w:val="18"/>
              </w:rPr>
              <w:t>(Griñón, Madrid)</w:t>
            </w:r>
          </w:p>
          <w:p w14:paraId="7165083D" w14:textId="3BD2CD9A" w:rsidR="006D409C" w:rsidRDefault="007D1DFF" w:rsidP="00776643">
            <w:r>
              <w:t>Ayuda en diversos sectores del mantenimiento de un vivero, entre los que se cuentan el cuidado y mantenimiento de plantas, mantenimiento y limpieza del área de trabajo y puntualmente la gestión de ventas.</w:t>
            </w:r>
            <w:r w:rsidR="006D409C" w:rsidRPr="00036450">
              <w:rPr>
                <w:lang w:bidi="es-ES"/>
              </w:rPr>
              <w:t xml:space="preserve"> </w:t>
            </w:r>
          </w:p>
          <w:p w14:paraId="4BF9F882" w14:textId="77777777" w:rsidR="006D409C" w:rsidRDefault="006D409C" w:rsidP="00776643"/>
          <w:p w14:paraId="4FBF76CE" w14:textId="77EA211E" w:rsidR="006D409C" w:rsidRPr="0044689B" w:rsidRDefault="00C5068F" w:rsidP="00776643">
            <w:pPr>
              <w:rPr>
                <w:b/>
                <w:spacing w:val="20"/>
                <w:sz w:val="22"/>
              </w:rPr>
            </w:pPr>
            <w:proofErr w:type="spellStart"/>
            <w:r w:rsidRPr="0044689B">
              <w:rPr>
                <w:b/>
                <w:spacing w:val="20"/>
                <w:sz w:val="22"/>
              </w:rPr>
              <w:t>JaraGarden</w:t>
            </w:r>
            <w:proofErr w:type="spellEnd"/>
            <w:r w:rsidR="001112D2" w:rsidRPr="0044689B">
              <w:rPr>
                <w:b/>
                <w:spacing w:val="20"/>
                <w:sz w:val="22"/>
              </w:rPr>
              <w:t xml:space="preserve"> </w:t>
            </w:r>
            <w:r w:rsidRPr="0044689B">
              <w:rPr>
                <w:b/>
                <w:spacing w:val="20"/>
                <w:sz w:val="22"/>
              </w:rPr>
              <w:t>– Jardinero</w:t>
            </w:r>
          </w:p>
          <w:p w14:paraId="7F3DA608" w14:textId="2EEB2A8B" w:rsidR="006D409C" w:rsidRPr="004D3011" w:rsidRDefault="007D1DFF" w:rsidP="00776643">
            <w:r>
              <w:t>2017</w:t>
            </w:r>
            <w:r w:rsidR="006D409C" w:rsidRPr="004D3011">
              <w:rPr>
                <w:lang w:bidi="es-ES"/>
              </w:rPr>
              <w:t>-</w:t>
            </w:r>
            <w:r>
              <w:t>2020 (</w:t>
            </w:r>
            <w:proofErr w:type="gramStart"/>
            <w:r w:rsidR="000A2E6F">
              <w:t>V</w:t>
            </w:r>
            <w:r>
              <w:t>eranos</w:t>
            </w:r>
            <w:proofErr w:type="gramEnd"/>
            <w:r>
              <w:t>)</w:t>
            </w:r>
            <w:r w:rsidR="000A2E6F">
              <w:t xml:space="preserve"> </w:t>
            </w:r>
            <w:r w:rsidR="000A2E6F" w:rsidRPr="000A2E6F">
              <w:rPr>
                <w:i/>
                <w:sz w:val="18"/>
              </w:rPr>
              <w:t>(Griñón, Madrid)</w:t>
            </w:r>
          </w:p>
          <w:p w14:paraId="7B178201" w14:textId="13A4263A" w:rsidR="006D409C" w:rsidRPr="004D3011" w:rsidRDefault="007D1DFF" w:rsidP="00776643">
            <w:r>
              <w:t xml:space="preserve">Tareas de </w:t>
            </w:r>
            <w:r w:rsidR="002042BB">
              <w:t>construcción</w:t>
            </w:r>
            <w:r>
              <w:t xml:space="preserve"> de un jardín de principio a fin, así como labores de mantenimiento de jardines (planta, poda, fontanería, riego, etc.).</w:t>
            </w:r>
            <w:r w:rsidR="006D409C" w:rsidRPr="004D3011">
              <w:rPr>
                <w:lang w:bidi="es-ES"/>
              </w:rPr>
              <w:t xml:space="preserve"> </w:t>
            </w:r>
          </w:p>
          <w:p w14:paraId="5DFDC9AF" w14:textId="10BAE2F0" w:rsidR="006D409C" w:rsidRPr="00C5068F" w:rsidRDefault="006D409C" w:rsidP="005D47DE">
            <w:pPr>
              <w:rPr>
                <w:bCs/>
              </w:rPr>
            </w:pPr>
          </w:p>
        </w:tc>
      </w:tr>
      <w:tr w:rsidR="006D409C" w14:paraId="54ECC3C5" w14:textId="77777777" w:rsidTr="00B8150E">
        <w:trPr>
          <w:trHeight w:val="1282"/>
        </w:trPr>
        <w:tc>
          <w:tcPr>
            <w:tcW w:w="4421" w:type="dxa"/>
            <w:vMerge/>
            <w:vAlign w:val="bottom"/>
          </w:tcPr>
          <w:p w14:paraId="6815B1AA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234DC5C3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5E05E9948C5A4C118289CB8F60B53632"/>
              </w:placeholder>
              <w:temporary/>
              <w:showingPlcHdr/>
              <w15:appearance w15:val="hidden"/>
            </w:sdtPr>
            <w:sdtEndPr/>
            <w:sdtContent>
              <w:p w14:paraId="79A89F1B" w14:textId="77777777" w:rsidR="006D409C" w:rsidRDefault="006D409C" w:rsidP="00776643">
                <w:pPr>
                  <w:pStyle w:val="Ttulo1"/>
                  <w:rPr>
                    <w:b/>
                  </w:rPr>
                </w:pPr>
                <w:r w:rsidRPr="00776643">
                  <w:rPr>
                    <w:rStyle w:val="Ttulo2Car"/>
                    <w:b w:val="0"/>
                    <w:sz w:val="48"/>
                    <w:szCs w:val="32"/>
                    <w:lang w:bidi="es-ES"/>
                  </w:rPr>
                  <w:t>APTITUDES</w:t>
                </w:r>
              </w:p>
            </w:sdtContent>
          </w:sdt>
        </w:tc>
      </w:tr>
      <w:tr w:rsidR="006D409C" w14:paraId="07E1A401" w14:textId="77777777" w:rsidTr="00446B7B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1A1F4B3D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D962180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BA61BC" wp14:editId="4044344D">
                      <wp:extent cx="227812" cy="311173"/>
                      <wp:effectExtent l="0" t="3810" r="0" b="0"/>
                      <wp:docPr id="5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D74BC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BA61BC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kYkA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FD74BC8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</w:tcPr>
          <w:p w14:paraId="43900A22" w14:textId="1DF60070" w:rsidR="006D409C" w:rsidRDefault="00AF5B5B" w:rsidP="00446B7B">
            <w:pPr>
              <w:jc w:val="center"/>
              <w:rPr>
                <w:b/>
              </w:rPr>
            </w:pPr>
            <w:r w:rsidRPr="00B90CEF">
              <w:rPr>
                <w:noProof/>
                <w:color w:val="000000" w:themeColor="text1"/>
                <w:lang w:bidi="es-ES"/>
              </w:rPr>
              <w:drawing>
                <wp:inline distT="0" distB="0" distL="0" distR="0" wp14:anchorId="017B8934" wp14:editId="49257D88">
                  <wp:extent cx="3471545" cy="1777042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765D722F" w14:textId="77777777" w:rsidR="00153B84" w:rsidRDefault="00153B84" w:rsidP="005D47DE"/>
    <w:sectPr w:rsidR="00153B84" w:rsidSect="00B8150E">
      <w:headerReference w:type="default" r:id="rId16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11BC3" w14:textId="77777777" w:rsidR="00B526C6" w:rsidRDefault="00B526C6" w:rsidP="00C51CF5">
      <w:r>
        <w:separator/>
      </w:r>
    </w:p>
  </w:endnote>
  <w:endnote w:type="continuationSeparator" w:id="0">
    <w:p w14:paraId="29D8EE80" w14:textId="77777777" w:rsidR="00B526C6" w:rsidRDefault="00B526C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446B1" w14:textId="77777777" w:rsidR="00B526C6" w:rsidRDefault="00B526C6" w:rsidP="00C51CF5">
      <w:r>
        <w:separator/>
      </w:r>
    </w:p>
  </w:footnote>
  <w:footnote w:type="continuationSeparator" w:id="0">
    <w:p w14:paraId="76C3CF89" w14:textId="77777777" w:rsidR="00B526C6" w:rsidRDefault="00B526C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22BFE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C83BF0" wp14:editId="30B02D5F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Entrada manu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31A01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990A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F"/>
    <w:rsid w:val="00017364"/>
    <w:rsid w:val="000521EF"/>
    <w:rsid w:val="00085643"/>
    <w:rsid w:val="000A2E6F"/>
    <w:rsid w:val="000A545F"/>
    <w:rsid w:val="000F3BEA"/>
    <w:rsid w:val="000F47D3"/>
    <w:rsid w:val="000F4C7D"/>
    <w:rsid w:val="0010314C"/>
    <w:rsid w:val="001103A3"/>
    <w:rsid w:val="001112D2"/>
    <w:rsid w:val="001326A6"/>
    <w:rsid w:val="00136262"/>
    <w:rsid w:val="00141F6A"/>
    <w:rsid w:val="00153B84"/>
    <w:rsid w:val="00196AAB"/>
    <w:rsid w:val="001A4D1A"/>
    <w:rsid w:val="001B0B3D"/>
    <w:rsid w:val="001F19DC"/>
    <w:rsid w:val="001F3CF0"/>
    <w:rsid w:val="002042BB"/>
    <w:rsid w:val="00221E50"/>
    <w:rsid w:val="00246F7C"/>
    <w:rsid w:val="002560E1"/>
    <w:rsid w:val="00266052"/>
    <w:rsid w:val="00275EFE"/>
    <w:rsid w:val="00286B71"/>
    <w:rsid w:val="002F77F2"/>
    <w:rsid w:val="00304413"/>
    <w:rsid w:val="00311F0B"/>
    <w:rsid w:val="003A4F6C"/>
    <w:rsid w:val="003B0DB8"/>
    <w:rsid w:val="003D0E87"/>
    <w:rsid w:val="00402301"/>
    <w:rsid w:val="00416DE0"/>
    <w:rsid w:val="00431999"/>
    <w:rsid w:val="00443E2D"/>
    <w:rsid w:val="0044689B"/>
    <w:rsid w:val="00446B7B"/>
    <w:rsid w:val="00484EA5"/>
    <w:rsid w:val="004B037F"/>
    <w:rsid w:val="0053386B"/>
    <w:rsid w:val="00557F94"/>
    <w:rsid w:val="0056652C"/>
    <w:rsid w:val="00572086"/>
    <w:rsid w:val="00597871"/>
    <w:rsid w:val="005C13B5"/>
    <w:rsid w:val="005C4AE0"/>
    <w:rsid w:val="005D47DE"/>
    <w:rsid w:val="005E3113"/>
    <w:rsid w:val="005E6A1C"/>
    <w:rsid w:val="005F364E"/>
    <w:rsid w:val="0062123A"/>
    <w:rsid w:val="00635EF0"/>
    <w:rsid w:val="00646E75"/>
    <w:rsid w:val="00655698"/>
    <w:rsid w:val="00662FD3"/>
    <w:rsid w:val="00663587"/>
    <w:rsid w:val="006927A6"/>
    <w:rsid w:val="006A5FC6"/>
    <w:rsid w:val="006D409C"/>
    <w:rsid w:val="006F774F"/>
    <w:rsid w:val="00776643"/>
    <w:rsid w:val="00783BE0"/>
    <w:rsid w:val="00792DC5"/>
    <w:rsid w:val="00797579"/>
    <w:rsid w:val="007D0F5B"/>
    <w:rsid w:val="007D1DFF"/>
    <w:rsid w:val="007F1923"/>
    <w:rsid w:val="00830542"/>
    <w:rsid w:val="00832F86"/>
    <w:rsid w:val="00882E29"/>
    <w:rsid w:val="00894ED5"/>
    <w:rsid w:val="008F290E"/>
    <w:rsid w:val="008F4673"/>
    <w:rsid w:val="00924B28"/>
    <w:rsid w:val="00942045"/>
    <w:rsid w:val="00942E41"/>
    <w:rsid w:val="00964B9F"/>
    <w:rsid w:val="00967C7B"/>
    <w:rsid w:val="009C25B1"/>
    <w:rsid w:val="009E05AB"/>
    <w:rsid w:val="009E4E99"/>
    <w:rsid w:val="009F215D"/>
    <w:rsid w:val="00A36B06"/>
    <w:rsid w:val="00A424AF"/>
    <w:rsid w:val="00A73BCA"/>
    <w:rsid w:val="00A75FCE"/>
    <w:rsid w:val="00AC5509"/>
    <w:rsid w:val="00AC74AB"/>
    <w:rsid w:val="00AF4EA4"/>
    <w:rsid w:val="00AF5B5B"/>
    <w:rsid w:val="00B0669D"/>
    <w:rsid w:val="00B526C6"/>
    <w:rsid w:val="00B55C5D"/>
    <w:rsid w:val="00B669D2"/>
    <w:rsid w:val="00B8150E"/>
    <w:rsid w:val="00B90CEF"/>
    <w:rsid w:val="00B95D4D"/>
    <w:rsid w:val="00C5068F"/>
    <w:rsid w:val="00C51CF5"/>
    <w:rsid w:val="00C93D20"/>
    <w:rsid w:val="00CA407F"/>
    <w:rsid w:val="00CC5D2C"/>
    <w:rsid w:val="00CD1ECC"/>
    <w:rsid w:val="00CD79BB"/>
    <w:rsid w:val="00D00A30"/>
    <w:rsid w:val="00D050ED"/>
    <w:rsid w:val="00D42790"/>
    <w:rsid w:val="00D77883"/>
    <w:rsid w:val="00D8438A"/>
    <w:rsid w:val="00DC4E51"/>
    <w:rsid w:val="00DC71AE"/>
    <w:rsid w:val="00DD15DB"/>
    <w:rsid w:val="00DE6100"/>
    <w:rsid w:val="00E55D74"/>
    <w:rsid w:val="00E7015B"/>
    <w:rsid w:val="00E774C3"/>
    <w:rsid w:val="00E8541C"/>
    <w:rsid w:val="00E90EB1"/>
    <w:rsid w:val="00E94189"/>
    <w:rsid w:val="00E97731"/>
    <w:rsid w:val="00EC2CFB"/>
    <w:rsid w:val="00EC7A86"/>
    <w:rsid w:val="00F07FF3"/>
    <w:rsid w:val="00F2249D"/>
    <w:rsid w:val="00F56513"/>
    <w:rsid w:val="00F6066C"/>
    <w:rsid w:val="00F75980"/>
    <w:rsid w:val="00FC5CD1"/>
    <w:rsid w:val="00FD27BC"/>
    <w:rsid w:val="00F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4DDB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1112D2"/>
    <w:pPr>
      <w:ind w:right="360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character" w:styleId="Hipervnculovisitado">
    <w:name w:val="FollowedHyperlink"/>
    <w:basedOn w:val="Fuentedeprrafopredeter"/>
    <w:uiPriority w:val="99"/>
    <w:semiHidden/>
    <w:unhideWhenUsed/>
    <w:rsid w:val="004B037F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sergio-d%C3%ADez-garc%C3%ADa-258285200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jobmx@hotmail.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ergio10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usFP\AppData\Roaming\Microsoft\Templates\Curr&#237;culum%20v&#237;tae%20con%20cubo%20verd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981260505048905"/>
          <c:y val="2.144388849177984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PYTHON</c:v>
                </c:pt>
                <c:pt idx="1">
                  <c:v>JAVA SCRIPT</c:v>
                </c:pt>
                <c:pt idx="2">
                  <c:v>HTML5</c:v>
                </c:pt>
                <c:pt idx="3">
                  <c:v>PHP</c:v>
                </c:pt>
                <c:pt idx="4">
                  <c:v>C</c:v>
                </c:pt>
                <c:pt idx="5">
                  <c:v>JAVA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0.55000000000000004</c:v>
                </c:pt>
                <c:pt idx="1">
                  <c:v>0.6</c:v>
                </c:pt>
                <c:pt idx="2">
                  <c:v>0.6</c:v>
                </c:pt>
                <c:pt idx="3">
                  <c:v>0.75</c:v>
                </c:pt>
                <c:pt idx="4">
                  <c:v>0.8</c:v>
                </c:pt>
                <c:pt idx="5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9F-41B2-8545-BCA0BC8E7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B86AC6D14F4399807349654C6D0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08695-A8CE-4CFF-B7FE-9C0DF6B835C2}"/>
      </w:docPartPr>
      <w:docPartBody>
        <w:p w:rsidR="00282C03" w:rsidRDefault="00A26E8E">
          <w:pPr>
            <w:pStyle w:val="DFB86AC6D14F4399807349654C6D0E51"/>
          </w:pPr>
          <w:r w:rsidRPr="005D47DE">
            <w:rPr>
              <w:lang w:bidi="es-ES"/>
            </w:rPr>
            <w:t>Perfil</w:t>
          </w:r>
        </w:p>
      </w:docPartBody>
    </w:docPart>
    <w:docPart>
      <w:docPartPr>
        <w:name w:val="1C7D7D91976C43F0AC1657031527A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7B40A-8C5C-46DB-B954-5788B7CEA617}"/>
      </w:docPartPr>
      <w:docPartBody>
        <w:p w:rsidR="00282C03" w:rsidRDefault="00A26E8E">
          <w:pPr>
            <w:pStyle w:val="1C7D7D91976C43F0AC1657031527A0FC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5E05E9948C5A4C118289CB8F60B53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8A2D5-B649-438B-93B3-451937AD7D82}"/>
      </w:docPartPr>
      <w:docPartBody>
        <w:p w:rsidR="00282C03" w:rsidRDefault="00A26E8E">
          <w:pPr>
            <w:pStyle w:val="5E05E9948C5A4C118289CB8F60B53632"/>
          </w:pPr>
          <w:r w:rsidRPr="00776643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50"/>
    <w:rsid w:val="000D5950"/>
    <w:rsid w:val="00282C03"/>
    <w:rsid w:val="003C6E18"/>
    <w:rsid w:val="00481B66"/>
    <w:rsid w:val="00794A96"/>
    <w:rsid w:val="007C713E"/>
    <w:rsid w:val="00A26E8E"/>
    <w:rsid w:val="00CE26FE"/>
    <w:rsid w:val="00E7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90E246900A4817B7CD32981FC3E167">
    <w:name w:val="B290E246900A4817B7CD32981FC3E167"/>
  </w:style>
  <w:style w:type="paragraph" w:customStyle="1" w:styleId="DFB86AC6D14F4399807349654C6D0E51">
    <w:name w:val="DFB86AC6D14F4399807349654C6D0E51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1C7D7D91976C43F0AC1657031527A0FC">
    <w:name w:val="1C7D7D91976C43F0AC1657031527A0FC"/>
  </w:style>
  <w:style w:type="paragraph" w:customStyle="1" w:styleId="5E05E9948C5A4C118289CB8F60B53632">
    <w:name w:val="5E05E9948C5A4C118289CB8F60B53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D98CD64-5309-4A18-865E-C25D887C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cubo verde</Template>
  <TotalTime>0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2020-11-20T07:35:00Z</dcterms:created>
  <dcterms:modified xsi:type="dcterms:W3CDTF">2021-09-21T12:06:00Z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