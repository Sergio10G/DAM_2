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96"/>
        <w:gridCol w:w="6416"/>
      </w:tblGrid>
      <w:tr w:rsidR="006D409C" w:rsidRPr="0018261C" w14:paraId="06482411" w14:textId="77777777" w:rsidTr="00F07FF3">
        <w:trPr>
          <w:trHeight w:val="1282"/>
        </w:trPr>
        <w:tc>
          <w:tcPr>
            <w:tcW w:w="4421" w:type="dxa"/>
            <w:vMerge w:val="restart"/>
            <w:tcMar>
              <w:left w:w="360" w:type="dxa"/>
            </w:tcMar>
            <w:vAlign w:val="center"/>
          </w:tcPr>
          <w:p w14:paraId="39E09931" w14:textId="3F90DFCE" w:rsidR="00F07FF3" w:rsidRPr="0018261C" w:rsidRDefault="00F07FF3" w:rsidP="00F07FF3">
            <w:pPr>
              <w:tabs>
                <w:tab w:val="left" w:pos="990"/>
              </w:tabs>
            </w:pPr>
          </w:p>
          <w:p w14:paraId="5969AB6E" w14:textId="792E0F90" w:rsidR="006D409C" w:rsidRPr="0018261C" w:rsidRDefault="00830542" w:rsidP="00F07FF3">
            <w:pPr>
              <w:tabs>
                <w:tab w:val="left" w:pos="990"/>
              </w:tabs>
            </w:pPr>
            <w:r w:rsidRPr="0018261C">
              <w:rPr>
                <w:noProof/>
              </w:rPr>
              <w:drawing>
                <wp:inline distT="0" distB="0" distL="0" distR="0" wp14:anchorId="7717F095" wp14:editId="36F29087">
                  <wp:extent cx="2276475" cy="2276475"/>
                  <wp:effectExtent l="95250" t="95250" r="104775" b="1047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561" cy="2277561"/>
                          </a:xfrm>
                          <a:prstGeom prst="diamond">
                            <a:avLst/>
                          </a:prstGeom>
                          <a:ln w="762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45E28CA1" w14:textId="77777777" w:rsidR="006D409C" w:rsidRPr="0018261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14:paraId="1F39C505" w14:textId="5D797DE4" w:rsidR="006D409C" w:rsidRPr="0018261C" w:rsidRDefault="00E34A4D" w:rsidP="00776643">
            <w:pPr>
              <w:pStyle w:val="Ttulo1"/>
            </w:pPr>
            <w:r>
              <w:t>Education</w:t>
            </w:r>
          </w:p>
        </w:tc>
      </w:tr>
      <w:tr w:rsidR="006D409C" w:rsidRPr="007F15D6" w14:paraId="7361A837" w14:textId="77777777" w:rsidTr="00830542">
        <w:trPr>
          <w:trHeight w:val="354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189C4C16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3F1FAC67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F4F84A2" wp14:editId="28A02780">
                      <wp:extent cx="227812" cy="311173"/>
                      <wp:effectExtent l="0" t="3810" r="0" b="0"/>
                      <wp:docPr id="3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C95E6A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4F84A2" id="Triángulo rectángulo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S2jwQAAN0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z8d0to8EAADd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1C95E6A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706D1A9C" w14:textId="77777777" w:rsidR="00EC7A86" w:rsidRDefault="00EC7A86" w:rsidP="00776643">
            <w:pPr>
              <w:rPr>
                <w:b/>
              </w:rPr>
            </w:pPr>
          </w:p>
          <w:p w14:paraId="3D25BF0A" w14:textId="0513B57F" w:rsidR="006D409C" w:rsidRPr="00E34A4D" w:rsidRDefault="0018261C" w:rsidP="00776643">
            <w:pPr>
              <w:rPr>
                <w:b/>
                <w:spacing w:val="20"/>
                <w:sz w:val="22"/>
              </w:rPr>
            </w:pPr>
            <w:r w:rsidRPr="00E34A4D">
              <w:rPr>
                <w:b/>
                <w:spacing w:val="20"/>
                <w:sz w:val="22"/>
              </w:rPr>
              <w:t>General certificate of sec</w:t>
            </w:r>
            <w:r w:rsidR="00E34A4D">
              <w:rPr>
                <w:b/>
                <w:spacing w:val="20"/>
                <w:sz w:val="22"/>
              </w:rPr>
              <w:t>o</w:t>
            </w:r>
            <w:r w:rsidRPr="00E34A4D">
              <w:rPr>
                <w:b/>
                <w:spacing w:val="20"/>
                <w:sz w:val="22"/>
              </w:rPr>
              <w:t>ndary education(GCSE)</w:t>
            </w:r>
          </w:p>
          <w:p w14:paraId="6C1EB161" w14:textId="5D2C436E" w:rsidR="006D409C" w:rsidRPr="00036450" w:rsidRDefault="00C5068F" w:rsidP="00776643">
            <w:pPr>
              <w:pStyle w:val="Fecha"/>
            </w:pPr>
            <w:r w:rsidRPr="000A2E6F">
              <w:rPr>
                <w:sz w:val="20"/>
              </w:rPr>
              <w:t>2012</w:t>
            </w:r>
            <w:r w:rsidR="006D409C" w:rsidRPr="000A2E6F">
              <w:rPr>
                <w:sz w:val="20"/>
                <w:lang w:bidi="es-ES"/>
              </w:rPr>
              <w:t xml:space="preserve"> </w:t>
            </w:r>
            <w:r w:rsidR="000A2E6F" w:rsidRPr="000A2E6F">
              <w:rPr>
                <w:sz w:val="20"/>
                <w:lang w:bidi="es-ES"/>
              </w:rPr>
              <w:t>–</w:t>
            </w:r>
            <w:r w:rsidR="006D409C" w:rsidRPr="000A2E6F">
              <w:rPr>
                <w:sz w:val="20"/>
                <w:lang w:bidi="es-ES"/>
              </w:rPr>
              <w:t xml:space="preserve"> </w:t>
            </w:r>
            <w:r w:rsidRPr="000A2E6F">
              <w:rPr>
                <w:sz w:val="20"/>
              </w:rPr>
              <w:t>2016</w:t>
            </w:r>
            <w:r w:rsidR="000A2E6F">
              <w:t xml:space="preserve"> </w:t>
            </w:r>
            <w:r w:rsidR="000A2E6F" w:rsidRPr="000A2E6F">
              <w:rPr>
                <w:i/>
              </w:rPr>
              <w:t xml:space="preserve">(IES </w:t>
            </w:r>
            <w:proofErr w:type="spellStart"/>
            <w:r w:rsidR="000A2E6F" w:rsidRPr="000A2E6F">
              <w:rPr>
                <w:i/>
              </w:rPr>
              <w:t>Griñón</w:t>
            </w:r>
            <w:proofErr w:type="spellEnd"/>
            <w:r w:rsidR="000A2E6F" w:rsidRPr="000A2E6F">
              <w:rPr>
                <w:i/>
              </w:rPr>
              <w:t xml:space="preserve">, </w:t>
            </w:r>
            <w:proofErr w:type="spellStart"/>
            <w:r w:rsidR="000A2E6F" w:rsidRPr="000A2E6F">
              <w:rPr>
                <w:i/>
              </w:rPr>
              <w:t>Griñón</w:t>
            </w:r>
            <w:proofErr w:type="spellEnd"/>
            <w:r w:rsidR="000A2E6F" w:rsidRPr="000A2E6F">
              <w:rPr>
                <w:i/>
              </w:rPr>
              <w:t>, Madrid)</w:t>
            </w:r>
          </w:p>
          <w:p w14:paraId="7087D2C4" w14:textId="01158251" w:rsidR="006D409C" w:rsidRDefault="007F15D6" w:rsidP="00776643">
            <w:r>
              <w:rPr>
                <w:lang w:bidi="es-ES"/>
              </w:rPr>
              <w:t>Giving special notice to all language subjects (English, French), as well as those related to STEM fields (Math, IT)</w:t>
            </w:r>
            <w:r w:rsidR="002560E1">
              <w:rPr>
                <w:lang w:bidi="es-ES"/>
              </w:rPr>
              <w:t>.</w:t>
            </w:r>
          </w:p>
          <w:p w14:paraId="25ADA536" w14:textId="77777777" w:rsidR="006D409C" w:rsidRDefault="006D409C" w:rsidP="00776643"/>
          <w:p w14:paraId="11A7D3C6" w14:textId="335C676B" w:rsidR="006D409C" w:rsidRPr="00E34A4D" w:rsidRDefault="00E34A4D" w:rsidP="00776643">
            <w:pPr>
              <w:rPr>
                <w:b/>
                <w:spacing w:val="20"/>
                <w:sz w:val="22"/>
              </w:rPr>
            </w:pPr>
            <w:r w:rsidRPr="00E34A4D">
              <w:rPr>
                <w:b/>
                <w:spacing w:val="20"/>
                <w:sz w:val="22"/>
              </w:rPr>
              <w:t>GCE specialized on technology a</w:t>
            </w:r>
            <w:r>
              <w:rPr>
                <w:b/>
                <w:spacing w:val="20"/>
                <w:sz w:val="22"/>
              </w:rPr>
              <w:t>nd sciences</w:t>
            </w:r>
          </w:p>
          <w:p w14:paraId="6E740D85" w14:textId="47E08714" w:rsidR="006D409C" w:rsidRPr="00E34A4D" w:rsidRDefault="00C5068F" w:rsidP="00776643">
            <w:pPr>
              <w:pStyle w:val="Fecha"/>
              <w:rPr>
                <w:lang w:val="es-ES"/>
              </w:rPr>
            </w:pPr>
            <w:r w:rsidRPr="00E34A4D">
              <w:rPr>
                <w:sz w:val="20"/>
                <w:lang w:val="es-ES"/>
              </w:rPr>
              <w:t>2016</w:t>
            </w:r>
            <w:r w:rsidR="006D409C" w:rsidRPr="00E34A4D">
              <w:rPr>
                <w:sz w:val="20"/>
                <w:lang w:val="es-ES" w:bidi="es-ES"/>
              </w:rPr>
              <w:t xml:space="preserve"> </w:t>
            </w:r>
            <w:r w:rsidR="000A2E6F" w:rsidRPr="00E34A4D">
              <w:rPr>
                <w:sz w:val="20"/>
                <w:lang w:val="es-ES" w:bidi="es-ES"/>
              </w:rPr>
              <w:t>–</w:t>
            </w:r>
            <w:r w:rsidR="006D409C" w:rsidRPr="00E34A4D">
              <w:rPr>
                <w:sz w:val="20"/>
                <w:lang w:val="es-ES" w:bidi="es-ES"/>
              </w:rPr>
              <w:t xml:space="preserve"> </w:t>
            </w:r>
            <w:r w:rsidRPr="00E34A4D">
              <w:rPr>
                <w:sz w:val="20"/>
                <w:lang w:val="es-ES"/>
              </w:rPr>
              <w:t>2018</w:t>
            </w:r>
            <w:r w:rsidR="000A2E6F" w:rsidRPr="00E34A4D">
              <w:rPr>
                <w:sz w:val="20"/>
                <w:lang w:val="es-ES"/>
              </w:rPr>
              <w:t xml:space="preserve"> </w:t>
            </w:r>
            <w:r w:rsidR="000A2E6F" w:rsidRPr="00E34A4D">
              <w:rPr>
                <w:i/>
                <w:lang w:val="es-ES"/>
              </w:rPr>
              <w:t>(IES Griñón, Griñón, Madrid)</w:t>
            </w:r>
          </w:p>
          <w:p w14:paraId="6F3113D6" w14:textId="31350524" w:rsidR="006D409C" w:rsidRDefault="007F15D6" w:rsidP="00776643">
            <w:r>
              <w:t>Again, with special attention on language subjects together with STEM fields (Industrial Technology, Physics).</w:t>
            </w:r>
          </w:p>
          <w:p w14:paraId="5DDC4DBB" w14:textId="77777777" w:rsidR="00AF5B5B" w:rsidRDefault="00AF5B5B" w:rsidP="00776643"/>
          <w:p w14:paraId="557696F6" w14:textId="2282D2FC" w:rsidR="00AF5B5B" w:rsidRPr="00E34A4D" w:rsidRDefault="00E34A4D" w:rsidP="00AF5B5B">
            <w:pPr>
              <w:rPr>
                <w:b/>
                <w:spacing w:val="20"/>
                <w:sz w:val="22"/>
              </w:rPr>
            </w:pPr>
            <w:r w:rsidRPr="00E34A4D">
              <w:rPr>
                <w:b/>
                <w:spacing w:val="20"/>
                <w:sz w:val="22"/>
              </w:rPr>
              <w:t xml:space="preserve">HND on cross-platform </w:t>
            </w:r>
            <w:r>
              <w:rPr>
                <w:b/>
                <w:spacing w:val="20"/>
                <w:sz w:val="22"/>
              </w:rPr>
              <w:t>software development</w:t>
            </w:r>
          </w:p>
          <w:p w14:paraId="418A2B9E" w14:textId="30E265DD" w:rsidR="00AF5B5B" w:rsidRPr="00E34A4D" w:rsidRDefault="00AF5B5B" w:rsidP="00AF5B5B">
            <w:pPr>
              <w:pStyle w:val="Fecha"/>
              <w:rPr>
                <w:lang w:val="es-ES"/>
              </w:rPr>
            </w:pPr>
            <w:r w:rsidRPr="00E34A4D">
              <w:rPr>
                <w:sz w:val="20"/>
                <w:lang w:val="es-ES"/>
              </w:rPr>
              <w:t>2020</w:t>
            </w:r>
            <w:r w:rsidRPr="00E34A4D">
              <w:rPr>
                <w:sz w:val="20"/>
                <w:lang w:val="es-ES" w:bidi="es-ES"/>
              </w:rPr>
              <w:t xml:space="preserve"> </w:t>
            </w:r>
            <w:r w:rsidR="000A2E6F" w:rsidRPr="00E34A4D">
              <w:rPr>
                <w:sz w:val="20"/>
                <w:lang w:val="es-ES" w:bidi="es-ES"/>
              </w:rPr>
              <w:t>–</w:t>
            </w:r>
            <w:r w:rsidRPr="00E34A4D">
              <w:rPr>
                <w:sz w:val="20"/>
                <w:lang w:val="es-ES" w:bidi="es-ES"/>
              </w:rPr>
              <w:t xml:space="preserve"> </w:t>
            </w:r>
            <w:proofErr w:type="spellStart"/>
            <w:r w:rsidR="007F15D6">
              <w:rPr>
                <w:sz w:val="20"/>
                <w:lang w:val="es-ES"/>
              </w:rPr>
              <w:t>Now</w:t>
            </w:r>
            <w:proofErr w:type="spellEnd"/>
            <w:r w:rsidR="000A2E6F" w:rsidRPr="00E34A4D">
              <w:rPr>
                <w:sz w:val="20"/>
                <w:lang w:val="es-ES"/>
              </w:rPr>
              <w:t xml:space="preserve"> </w:t>
            </w:r>
            <w:r w:rsidR="000A2E6F" w:rsidRPr="00E34A4D">
              <w:rPr>
                <w:i/>
                <w:lang w:val="es-ES"/>
              </w:rPr>
              <w:t>(Campus FP Emprend</w:t>
            </w:r>
            <w:r w:rsidR="00D77883" w:rsidRPr="00E34A4D">
              <w:rPr>
                <w:i/>
                <w:lang w:val="es-ES"/>
              </w:rPr>
              <w:t>e</w:t>
            </w:r>
            <w:r w:rsidR="000A2E6F" w:rsidRPr="00E34A4D">
              <w:rPr>
                <w:i/>
                <w:lang w:val="es-ES"/>
              </w:rPr>
              <w:t>, Humanes, Madrid)</w:t>
            </w:r>
          </w:p>
          <w:p w14:paraId="4DDC26E9" w14:textId="01C0FEBC" w:rsidR="00AF5B5B" w:rsidRPr="007F15D6" w:rsidRDefault="007F15D6" w:rsidP="00AF5B5B">
            <w:r>
              <w:t>Currently coursing a Higher National Diploma on cross-platform software design and development</w:t>
            </w:r>
            <w:r w:rsidR="00AF5B5B">
              <w:t>.</w:t>
            </w:r>
          </w:p>
          <w:p w14:paraId="3D2CBE84" w14:textId="789593DC" w:rsidR="00416DE0" w:rsidRDefault="00416DE0" w:rsidP="00AF5B5B"/>
          <w:p w14:paraId="7B61B731" w14:textId="446FD59A" w:rsidR="00416DE0" w:rsidRPr="007F15D6" w:rsidRDefault="007F15D6" w:rsidP="00416DE0">
            <w:pPr>
              <w:rPr>
                <w:b/>
                <w:spacing w:val="20"/>
                <w:lang w:val="es-ES"/>
              </w:rPr>
            </w:pPr>
            <w:r w:rsidRPr="007F15D6">
              <w:rPr>
                <w:b/>
                <w:spacing w:val="20"/>
                <w:sz w:val="22"/>
                <w:lang w:val="es-ES"/>
              </w:rPr>
              <w:t xml:space="preserve">42Cursus </w:t>
            </w:r>
            <w:proofErr w:type="spellStart"/>
            <w:r w:rsidRPr="007F15D6">
              <w:rPr>
                <w:b/>
                <w:spacing w:val="20"/>
                <w:sz w:val="22"/>
                <w:lang w:val="es-ES"/>
              </w:rPr>
              <w:t>programming</w:t>
            </w:r>
            <w:proofErr w:type="spellEnd"/>
            <w:r w:rsidRPr="007F15D6">
              <w:rPr>
                <w:b/>
                <w:spacing w:val="20"/>
                <w:sz w:val="22"/>
                <w:lang w:val="es-ES"/>
              </w:rPr>
              <w:t xml:space="preserve"> </w:t>
            </w:r>
            <w:proofErr w:type="spellStart"/>
            <w:r w:rsidRPr="007F15D6">
              <w:rPr>
                <w:b/>
                <w:spacing w:val="20"/>
                <w:sz w:val="22"/>
                <w:lang w:val="es-ES"/>
              </w:rPr>
              <w:t>course</w:t>
            </w:r>
            <w:proofErr w:type="spellEnd"/>
            <w:r w:rsidR="00416DE0" w:rsidRPr="007F15D6">
              <w:rPr>
                <w:b/>
                <w:spacing w:val="20"/>
                <w:sz w:val="22"/>
                <w:lang w:val="es-ES"/>
              </w:rPr>
              <w:t xml:space="preserve"> – 42madrid</w:t>
            </w:r>
          </w:p>
          <w:p w14:paraId="6EBDC73D" w14:textId="2FA37A98" w:rsidR="00416DE0" w:rsidRPr="007F15D6" w:rsidRDefault="00416DE0" w:rsidP="00416DE0">
            <w:pPr>
              <w:pStyle w:val="Fecha"/>
              <w:rPr>
                <w:lang w:val="es-ES"/>
              </w:rPr>
            </w:pPr>
            <w:r w:rsidRPr="007F15D6">
              <w:rPr>
                <w:sz w:val="20"/>
                <w:lang w:val="es-ES"/>
              </w:rPr>
              <w:t>2021</w:t>
            </w:r>
            <w:r w:rsidRPr="007F15D6">
              <w:rPr>
                <w:sz w:val="20"/>
                <w:lang w:val="es-ES" w:bidi="es-ES"/>
              </w:rPr>
              <w:t xml:space="preserve"> – </w:t>
            </w:r>
            <w:proofErr w:type="spellStart"/>
            <w:r w:rsidR="007F15D6" w:rsidRPr="007F15D6">
              <w:rPr>
                <w:sz w:val="20"/>
                <w:lang w:val="es-ES"/>
              </w:rPr>
              <w:t>Now</w:t>
            </w:r>
            <w:proofErr w:type="spellEnd"/>
            <w:r w:rsidRPr="007F15D6">
              <w:rPr>
                <w:sz w:val="20"/>
                <w:lang w:val="es-ES"/>
              </w:rPr>
              <w:t xml:space="preserve"> (</w:t>
            </w:r>
            <w:r w:rsidRPr="007F15D6">
              <w:rPr>
                <w:i/>
                <w:lang w:val="es-ES"/>
              </w:rPr>
              <w:t>42madrid, Distrito Telefónica, Madrid)</w:t>
            </w:r>
          </w:p>
          <w:p w14:paraId="0191537E" w14:textId="397F1B70" w:rsidR="00416DE0" w:rsidRPr="007F15D6" w:rsidRDefault="007F15D6" w:rsidP="00416DE0">
            <w:r w:rsidRPr="007F15D6">
              <w:t>Currently attending 42Cursus programming course</w:t>
            </w:r>
            <w:r w:rsidR="00416DE0" w:rsidRPr="007F15D6">
              <w:t xml:space="preserve">, </w:t>
            </w:r>
            <w:r w:rsidRPr="007F15D6">
              <w:t>ba</w:t>
            </w:r>
            <w:r>
              <w:t>sed mostly on the C programming language.</w:t>
            </w:r>
          </w:p>
          <w:p w14:paraId="7537A92A" w14:textId="7A48972A" w:rsidR="00AF5B5B" w:rsidRPr="007F15D6" w:rsidRDefault="00AF5B5B" w:rsidP="00AF5B5B"/>
        </w:tc>
      </w:tr>
      <w:tr w:rsidR="006D409C" w14:paraId="113A0DFB" w14:textId="77777777" w:rsidTr="00AF5B5B">
        <w:trPr>
          <w:trHeight w:val="1296"/>
        </w:trPr>
        <w:tc>
          <w:tcPr>
            <w:tcW w:w="4421" w:type="dxa"/>
            <w:vMerge w:val="restart"/>
            <w:tcMar>
              <w:left w:w="360" w:type="dxa"/>
            </w:tcMar>
          </w:tcPr>
          <w:p w14:paraId="5DABFBAF" w14:textId="1453FCD9" w:rsidR="009C25B1" w:rsidRPr="00A36B06" w:rsidRDefault="00A424AF" w:rsidP="00A36B06">
            <w:pPr>
              <w:pStyle w:val="Ttulo"/>
              <w:rPr>
                <w:sz w:val="56"/>
                <w:szCs w:val="48"/>
              </w:rPr>
            </w:pPr>
            <w:r w:rsidRPr="00A424AF">
              <w:rPr>
                <w:noProof/>
                <w:spacing w:val="2133"/>
                <w:w w:val="30"/>
                <w:sz w:val="36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496F7C2" wp14:editId="1F0BB268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878205</wp:posOffset>
                      </wp:positionV>
                      <wp:extent cx="2360930" cy="1404620"/>
                      <wp:effectExtent l="0" t="0" r="0" b="571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A7C2E3" w14:textId="1F45F81B" w:rsidR="00A424AF" w:rsidRPr="00A424AF" w:rsidRDefault="0018261C" w:rsidP="00A424AF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Software developer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496F7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0;text-align:left;margin-left:-18pt;margin-top:69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" filled="f" stroked="f">
                      <v:textbox style="mso-fit-shape-to-text:t">
                        <w:txbxContent>
                          <w:p w14:paraId="7CA7C2E3" w14:textId="1F45F81B" w:rsidR="00A424AF" w:rsidRPr="00A424AF" w:rsidRDefault="0018261C" w:rsidP="00A424A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Software developer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5068F" w:rsidRPr="00AF5B5B">
              <w:rPr>
                <w:sz w:val="56"/>
                <w:szCs w:val="48"/>
              </w:rPr>
              <w:t>Sergio Díez García</w:t>
            </w:r>
          </w:p>
          <w:p w14:paraId="2C85145B" w14:textId="77777777" w:rsidR="00A36B06" w:rsidRPr="00A36B06" w:rsidRDefault="00A36B06" w:rsidP="009C25B1">
            <w:pPr>
              <w:pStyle w:val="Ttulo2"/>
              <w:rPr>
                <w:sz w:val="2"/>
              </w:rPr>
            </w:pPr>
          </w:p>
          <w:p w14:paraId="54275F90" w14:textId="77777777" w:rsidR="00662FD3" w:rsidRDefault="00662FD3" w:rsidP="009C25B1">
            <w:pPr>
              <w:pStyle w:val="Ttulo2"/>
            </w:pPr>
          </w:p>
          <w:p w14:paraId="1E1DB516" w14:textId="4122190A" w:rsidR="009C25B1" w:rsidRDefault="009C25B1" w:rsidP="009C25B1">
            <w:pPr>
              <w:pStyle w:val="Ttulo2"/>
            </w:pPr>
            <w:r>
              <w:t>CONTACTO</w:t>
            </w:r>
          </w:p>
          <w:p w14:paraId="74B8DAEA" w14:textId="2F9AC720" w:rsidR="009C25B1" w:rsidRPr="009E4E99" w:rsidRDefault="009C25B1" w:rsidP="009C25B1">
            <w:pPr>
              <w:pStyle w:val="Informacindecontacto"/>
              <w:rPr>
                <w:b/>
                <w:bCs/>
                <w:sz w:val="22"/>
              </w:rPr>
            </w:pPr>
            <w:r w:rsidRPr="009E4E99">
              <w:rPr>
                <w:b/>
                <w:bCs/>
                <w:sz w:val="22"/>
              </w:rPr>
              <w:t>+34 622-592-442</w:t>
            </w:r>
          </w:p>
          <w:p w14:paraId="72B33F9C" w14:textId="77777777" w:rsidR="009C25B1" w:rsidRPr="009E4E99" w:rsidRDefault="00F52538" w:rsidP="009C25B1">
            <w:pPr>
              <w:pStyle w:val="Informacindecontacto"/>
              <w:rPr>
                <w:sz w:val="24"/>
              </w:rPr>
            </w:pPr>
            <w:hyperlink r:id="rId12" w:history="1">
              <w:r w:rsidR="009C25B1" w:rsidRPr="009E4E99">
                <w:rPr>
                  <w:rStyle w:val="Hipervnculo"/>
                  <w:sz w:val="24"/>
                </w:rPr>
                <w:t>sejobmx@hotmail.es</w:t>
              </w:r>
            </w:hyperlink>
          </w:p>
          <w:p w14:paraId="3D95279E" w14:textId="64DE2D12" w:rsidR="009C25B1" w:rsidRPr="009E4E99" w:rsidRDefault="00F52538" w:rsidP="009C25B1">
            <w:pPr>
              <w:rPr>
                <w:rStyle w:val="Hipervnculo"/>
                <w:sz w:val="24"/>
              </w:rPr>
            </w:pPr>
            <w:hyperlink r:id="rId13" w:history="1">
              <w:r w:rsidR="009C25B1" w:rsidRPr="009E4E99">
                <w:rPr>
                  <w:rStyle w:val="Hipervnculo"/>
                  <w:sz w:val="24"/>
                </w:rPr>
                <w:t>LinkedIn</w:t>
              </w:r>
            </w:hyperlink>
          </w:p>
          <w:p w14:paraId="3A74018D" w14:textId="7AFDFD0B" w:rsidR="00E97731" w:rsidRPr="009E4E99" w:rsidRDefault="00F52538" w:rsidP="009C25B1">
            <w:pPr>
              <w:rPr>
                <w:sz w:val="24"/>
              </w:rPr>
            </w:pPr>
            <w:hyperlink r:id="rId14" w:history="1">
              <w:proofErr w:type="spellStart"/>
              <w:r w:rsidR="00E97731" w:rsidRPr="009E4E99">
                <w:rPr>
                  <w:rStyle w:val="Hipervnculo"/>
                  <w:sz w:val="24"/>
                </w:rPr>
                <w:t>Github</w:t>
              </w:r>
              <w:proofErr w:type="spellEnd"/>
            </w:hyperlink>
          </w:p>
          <w:sdt>
            <w:sdtPr>
              <w:id w:val="-1448076370"/>
              <w:placeholder>
                <w:docPart w:val="DFB86AC6D14F4399807349654C6D0E51"/>
              </w:placeholder>
              <w:temporary/>
              <w:showingPlcHdr/>
              <w15:appearance w15:val="hidden"/>
            </w:sdtPr>
            <w:sdtEndPr/>
            <w:sdtContent>
              <w:p w14:paraId="65B2B15C" w14:textId="697BE41F" w:rsidR="006D409C" w:rsidRPr="005D47DE" w:rsidRDefault="006D409C" w:rsidP="00AF5B5B">
                <w:pPr>
                  <w:pStyle w:val="Ttulo2"/>
                </w:pPr>
                <w:r w:rsidRPr="005D47DE">
                  <w:rPr>
                    <w:lang w:bidi="es-ES"/>
                  </w:rPr>
                  <w:t>Perfil</w:t>
                </w:r>
              </w:p>
            </w:sdtContent>
          </w:sdt>
          <w:p w14:paraId="62B29D39" w14:textId="401DF159" w:rsidR="00D42790" w:rsidRPr="009E05AB" w:rsidRDefault="00E34A4D" w:rsidP="007F15D6">
            <w:pPr>
              <w:pStyle w:val="Textodeperfil"/>
              <w:rPr>
                <w:spacing w:val="10"/>
              </w:rPr>
            </w:pPr>
            <w:r w:rsidRPr="00E34A4D">
              <w:rPr>
                <w:spacing w:val="10"/>
              </w:rPr>
              <w:t>I love overcoming challenges, as well as solving problems</w:t>
            </w:r>
            <w:r w:rsidR="0056652C" w:rsidRPr="00E34A4D">
              <w:rPr>
                <w:spacing w:val="10"/>
              </w:rPr>
              <w:t xml:space="preserve">, </w:t>
            </w:r>
            <w:r w:rsidRPr="00E34A4D">
              <w:rPr>
                <w:spacing w:val="10"/>
              </w:rPr>
              <w:t>all o</w:t>
            </w:r>
            <w:r>
              <w:rPr>
                <w:spacing w:val="10"/>
              </w:rPr>
              <w:t>f this either working by myself, or as a part of a team.</w:t>
            </w:r>
            <w:r w:rsidR="0056652C" w:rsidRPr="00E34A4D">
              <w:rPr>
                <w:spacing w:val="10"/>
              </w:rPr>
              <w:t xml:space="preserve"> </w:t>
            </w:r>
            <w:r>
              <w:rPr>
                <w:spacing w:val="10"/>
              </w:rPr>
              <w:t>I’m able to work under pressure</w:t>
            </w:r>
            <w:r w:rsidR="0056652C" w:rsidRPr="009E05AB">
              <w:rPr>
                <w:spacing w:val="10"/>
              </w:rPr>
              <w:t>.</w:t>
            </w:r>
          </w:p>
          <w:p w14:paraId="6B046BC3" w14:textId="6D54E2CB" w:rsidR="001F19DC" w:rsidRPr="009E05AB" w:rsidRDefault="00E34A4D" w:rsidP="007F15D6">
            <w:pPr>
              <w:pStyle w:val="Textodeperfil"/>
              <w:rPr>
                <w:spacing w:val="10"/>
              </w:rPr>
            </w:pPr>
            <w:r>
              <w:rPr>
                <w:spacing w:val="10"/>
              </w:rPr>
              <w:t xml:space="preserve">I have my </w:t>
            </w:r>
            <w:r w:rsidRPr="00E34A4D">
              <w:rPr>
                <w:b/>
                <w:spacing w:val="10"/>
              </w:rPr>
              <w:t>driver’s license</w:t>
            </w:r>
            <w:r>
              <w:rPr>
                <w:spacing w:val="10"/>
              </w:rPr>
              <w:t xml:space="preserve"> plus a </w:t>
            </w:r>
            <w:r w:rsidRPr="00E34A4D">
              <w:rPr>
                <w:b/>
                <w:spacing w:val="10"/>
              </w:rPr>
              <w:t>personal vehicle</w:t>
            </w:r>
            <w:r>
              <w:rPr>
                <w:spacing w:val="10"/>
              </w:rPr>
              <w:t xml:space="preserve">. I currently live in Madrid, but </w:t>
            </w:r>
            <w:r w:rsidRPr="00E34A4D">
              <w:rPr>
                <w:b/>
                <w:spacing w:val="10"/>
              </w:rPr>
              <w:t>I don’t mind moving</w:t>
            </w:r>
            <w:r>
              <w:rPr>
                <w:spacing w:val="10"/>
              </w:rPr>
              <w:t>, specially to a foreign country.</w:t>
            </w:r>
          </w:p>
          <w:p w14:paraId="04C3F5FF" w14:textId="54EEB826" w:rsidR="00AF5B5B" w:rsidRPr="00E34A4D" w:rsidRDefault="00AF5B5B" w:rsidP="00AF5B5B">
            <w:pPr>
              <w:pStyle w:val="Ttulo2"/>
              <w:rPr>
                <w:rFonts w:asciiTheme="minorHAnsi" w:eastAsiaTheme="minorEastAsia" w:hAnsiTheme="minorHAnsi" w:cstheme="minorBidi"/>
                <w:sz w:val="20"/>
                <w:szCs w:val="24"/>
              </w:rPr>
            </w:pPr>
            <w:r w:rsidRPr="00E34A4D">
              <w:t>IDIOMAS</w:t>
            </w:r>
          </w:p>
          <w:p w14:paraId="35DCAA28" w14:textId="5FC83776" w:rsidR="003D0E87" w:rsidRPr="00E34A4D" w:rsidRDefault="0018261C" w:rsidP="007F15D6">
            <w:pPr>
              <w:rPr>
                <w:spacing w:val="6"/>
              </w:rPr>
            </w:pPr>
            <w:r w:rsidRPr="00E34A4D">
              <w:rPr>
                <w:b/>
                <w:bCs/>
                <w:spacing w:val="10"/>
              </w:rPr>
              <w:t>Spanish</w:t>
            </w:r>
            <w:r w:rsidR="007D1DFF" w:rsidRPr="00E34A4D">
              <w:rPr>
                <w:spacing w:val="6"/>
              </w:rPr>
              <w:t xml:space="preserve">: </w:t>
            </w:r>
            <w:r w:rsidRPr="00E34A4D">
              <w:rPr>
                <w:spacing w:val="6"/>
              </w:rPr>
              <w:t>Native level</w:t>
            </w:r>
            <w:r w:rsidR="007D1DFF" w:rsidRPr="00E34A4D">
              <w:rPr>
                <w:spacing w:val="6"/>
              </w:rPr>
              <w:t>.</w:t>
            </w:r>
          </w:p>
          <w:p w14:paraId="5E06FCE7" w14:textId="2AAE32ED" w:rsidR="00446B7B" w:rsidRPr="00E34A4D" w:rsidRDefault="0018261C" w:rsidP="007F15D6">
            <w:pPr>
              <w:rPr>
                <w:spacing w:val="6"/>
              </w:rPr>
            </w:pPr>
            <w:r w:rsidRPr="00E34A4D">
              <w:rPr>
                <w:b/>
                <w:bCs/>
                <w:spacing w:val="10"/>
              </w:rPr>
              <w:t>English</w:t>
            </w:r>
            <w:r w:rsidR="007D1DFF" w:rsidRPr="00E34A4D">
              <w:rPr>
                <w:spacing w:val="6"/>
              </w:rPr>
              <w:t xml:space="preserve">: </w:t>
            </w:r>
            <w:r w:rsidRPr="00E34A4D">
              <w:rPr>
                <w:spacing w:val="6"/>
              </w:rPr>
              <w:t xml:space="preserve">Advanced reading and </w:t>
            </w:r>
            <w:r w:rsidR="007F15D6">
              <w:rPr>
                <w:spacing w:val="6"/>
              </w:rPr>
              <w:t>l</w:t>
            </w:r>
            <w:r w:rsidRPr="00E34A4D">
              <w:rPr>
                <w:spacing w:val="6"/>
              </w:rPr>
              <w:t>istening capabilities</w:t>
            </w:r>
            <w:r w:rsidR="007D1DFF" w:rsidRPr="00E34A4D">
              <w:rPr>
                <w:spacing w:val="6"/>
              </w:rPr>
              <w:t>.</w:t>
            </w:r>
          </w:p>
          <w:p w14:paraId="49D07571" w14:textId="3576663B" w:rsidR="00446B7B" w:rsidRPr="00E34A4D" w:rsidRDefault="0018261C" w:rsidP="007F15D6">
            <w:pPr>
              <w:rPr>
                <w:spacing w:val="6"/>
              </w:rPr>
            </w:pPr>
            <w:r w:rsidRPr="00E34A4D">
              <w:rPr>
                <w:spacing w:val="6"/>
              </w:rPr>
              <w:t>Advanced writing skills</w:t>
            </w:r>
            <w:r w:rsidR="007D1DFF" w:rsidRPr="00E34A4D">
              <w:rPr>
                <w:spacing w:val="6"/>
              </w:rPr>
              <w:t>.</w:t>
            </w:r>
          </w:p>
          <w:p w14:paraId="47177C90" w14:textId="281BB1D2" w:rsidR="003D0E87" w:rsidRPr="00E34A4D" w:rsidRDefault="0018261C" w:rsidP="007F15D6">
            <w:pPr>
              <w:rPr>
                <w:spacing w:val="6"/>
              </w:rPr>
            </w:pPr>
            <w:r w:rsidRPr="00E34A4D">
              <w:rPr>
                <w:spacing w:val="6"/>
              </w:rPr>
              <w:t>Average oral skills</w:t>
            </w:r>
            <w:r w:rsidR="007D1DFF" w:rsidRPr="00E34A4D">
              <w:rPr>
                <w:spacing w:val="6"/>
              </w:rPr>
              <w:t>.</w:t>
            </w:r>
          </w:p>
          <w:p w14:paraId="3ECDFCE0" w14:textId="659C6A73" w:rsidR="003D0E87" w:rsidRPr="00E34A4D" w:rsidRDefault="0018261C" w:rsidP="007F15D6">
            <w:pPr>
              <w:rPr>
                <w:spacing w:val="6"/>
              </w:rPr>
            </w:pPr>
            <w:r w:rsidRPr="00E34A4D">
              <w:rPr>
                <w:b/>
                <w:bCs/>
                <w:spacing w:val="10"/>
              </w:rPr>
              <w:t>German</w:t>
            </w:r>
            <w:r w:rsidR="007D1DFF" w:rsidRPr="00E34A4D">
              <w:rPr>
                <w:spacing w:val="6"/>
              </w:rPr>
              <w:t xml:space="preserve">: </w:t>
            </w:r>
            <w:r w:rsidRPr="00E34A4D">
              <w:rPr>
                <w:spacing w:val="6"/>
              </w:rPr>
              <w:t>Basic</w:t>
            </w:r>
            <w:r w:rsidRPr="0018261C">
              <w:rPr>
                <w:spacing w:val="6"/>
              </w:rPr>
              <w:t xml:space="preserve"> notions</w:t>
            </w:r>
            <w:r w:rsidRPr="00E34A4D">
              <w:rPr>
                <w:spacing w:val="6"/>
              </w:rPr>
              <w:t xml:space="preserve"> of German</w:t>
            </w:r>
            <w:r w:rsidR="007D1DFF" w:rsidRPr="00E34A4D">
              <w:rPr>
                <w:spacing w:val="6"/>
              </w:rPr>
              <w:t>.</w:t>
            </w:r>
          </w:p>
          <w:p w14:paraId="747669A4" w14:textId="73441724" w:rsidR="002560E1" w:rsidRPr="00E34A4D" w:rsidRDefault="0018261C" w:rsidP="007F15D6">
            <w:pPr>
              <w:rPr>
                <w:spacing w:val="6"/>
              </w:rPr>
            </w:pPr>
            <w:r w:rsidRPr="00E34A4D">
              <w:rPr>
                <w:b/>
                <w:bCs/>
                <w:spacing w:val="10"/>
              </w:rPr>
              <w:t>French</w:t>
            </w:r>
            <w:r w:rsidR="007D1DFF" w:rsidRPr="00E34A4D">
              <w:rPr>
                <w:b/>
                <w:bCs/>
                <w:spacing w:val="6"/>
              </w:rPr>
              <w:t xml:space="preserve">: </w:t>
            </w:r>
            <w:r w:rsidRPr="00E34A4D">
              <w:rPr>
                <w:spacing w:val="6"/>
              </w:rPr>
              <w:t>Basic notions of French</w:t>
            </w:r>
            <w:r w:rsidR="007D1DFF" w:rsidRPr="00E34A4D">
              <w:rPr>
                <w:spacing w:val="6"/>
              </w:rPr>
              <w:t>.</w:t>
            </w:r>
          </w:p>
          <w:p w14:paraId="1236F52E" w14:textId="6509F1F1" w:rsidR="006D409C" w:rsidRPr="00E34A4D" w:rsidRDefault="006D409C" w:rsidP="00A424AF">
            <w:pPr>
              <w:pStyle w:val="Informacindecontacto"/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6168AAB8" w14:textId="77777777" w:rsidR="006D409C" w:rsidRPr="00E34A4D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14:paraId="076A39DA" w14:textId="1C83A1DD" w:rsidR="006D409C" w:rsidRDefault="00E34A4D" w:rsidP="00776643">
            <w:pPr>
              <w:pStyle w:val="Ttulo1"/>
              <w:rPr>
                <w:b/>
              </w:rPr>
            </w:pPr>
            <w:r>
              <w:t>working experience</w:t>
            </w:r>
          </w:p>
        </w:tc>
      </w:tr>
      <w:tr w:rsidR="006D409C" w:rsidRPr="00DC3946" w14:paraId="6C2F27C5" w14:textId="77777777" w:rsidTr="007D1DFF">
        <w:trPr>
          <w:trHeight w:val="2929"/>
        </w:trPr>
        <w:tc>
          <w:tcPr>
            <w:tcW w:w="4421" w:type="dxa"/>
            <w:vMerge/>
            <w:vAlign w:val="bottom"/>
          </w:tcPr>
          <w:p w14:paraId="7B3708FB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09608B3C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181BAA" wp14:editId="6EEA0B24">
                      <wp:extent cx="227812" cy="311173"/>
                      <wp:effectExtent l="0" t="3810" r="0" b="0"/>
                      <wp:docPr id="6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2EF13F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181BAA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S8kg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s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02EF13F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1241F293" w14:textId="77777777" w:rsidR="00EC7A86" w:rsidRDefault="00EC7A86" w:rsidP="00776643">
            <w:pPr>
              <w:rPr>
                <w:b/>
              </w:rPr>
            </w:pPr>
          </w:p>
          <w:p w14:paraId="57CA2EA0" w14:textId="7EC544C6" w:rsidR="006D409C" w:rsidRPr="00E34A4D" w:rsidRDefault="00C5068F" w:rsidP="00776643">
            <w:pPr>
              <w:rPr>
                <w:b/>
                <w:spacing w:val="20"/>
                <w:sz w:val="22"/>
              </w:rPr>
            </w:pPr>
            <w:proofErr w:type="spellStart"/>
            <w:r w:rsidRPr="00DC3946">
              <w:rPr>
                <w:b/>
                <w:spacing w:val="20"/>
                <w:sz w:val="22"/>
              </w:rPr>
              <w:t>Jardines</w:t>
            </w:r>
            <w:proofErr w:type="spellEnd"/>
            <w:r w:rsidRPr="00DC3946">
              <w:rPr>
                <w:b/>
                <w:spacing w:val="20"/>
                <w:sz w:val="22"/>
              </w:rPr>
              <w:t xml:space="preserve"> </w:t>
            </w:r>
            <w:proofErr w:type="spellStart"/>
            <w:r w:rsidRPr="00DC3946">
              <w:rPr>
                <w:b/>
                <w:spacing w:val="20"/>
                <w:sz w:val="22"/>
              </w:rPr>
              <w:t>Gardi</w:t>
            </w:r>
            <w:proofErr w:type="spellEnd"/>
            <w:r w:rsidR="001112D2" w:rsidRPr="00DC3946">
              <w:rPr>
                <w:b/>
                <w:spacing w:val="20"/>
                <w:sz w:val="22"/>
              </w:rPr>
              <w:t xml:space="preserve"> </w:t>
            </w:r>
            <w:r w:rsidR="00E34A4D" w:rsidRPr="00DC3946">
              <w:rPr>
                <w:b/>
                <w:spacing w:val="20"/>
                <w:sz w:val="22"/>
              </w:rPr>
              <w:t>–</w:t>
            </w:r>
            <w:r w:rsidRPr="00DC3946">
              <w:rPr>
                <w:b/>
                <w:spacing w:val="20"/>
                <w:sz w:val="22"/>
              </w:rPr>
              <w:t xml:space="preserve"> </w:t>
            </w:r>
            <w:r w:rsidR="00E34A4D" w:rsidRPr="00E34A4D">
              <w:rPr>
                <w:b/>
                <w:spacing w:val="20"/>
                <w:sz w:val="22"/>
              </w:rPr>
              <w:t>Assistant</w:t>
            </w:r>
          </w:p>
          <w:p w14:paraId="026B81F3" w14:textId="323C79AD" w:rsidR="006D409C" w:rsidRPr="00DC3946" w:rsidRDefault="007D1DFF" w:rsidP="00776643">
            <w:r w:rsidRPr="00DC3946">
              <w:t>2015</w:t>
            </w:r>
            <w:r w:rsidR="006D409C" w:rsidRPr="00DC3946">
              <w:rPr>
                <w:lang w:bidi="es-ES"/>
              </w:rPr>
              <w:t>-</w:t>
            </w:r>
            <w:r w:rsidRPr="00DC3946">
              <w:t>2016</w:t>
            </w:r>
            <w:r w:rsidR="00557F94" w:rsidRPr="00DC3946">
              <w:t xml:space="preserve"> (</w:t>
            </w:r>
            <w:r w:rsidR="00DC3946">
              <w:t xml:space="preserve">during </w:t>
            </w:r>
            <w:r w:rsidR="00DC3946" w:rsidRPr="00DC3946">
              <w:t>Summer</w:t>
            </w:r>
            <w:r w:rsidR="00557F94" w:rsidRPr="00DC3946">
              <w:t>)</w:t>
            </w:r>
            <w:r w:rsidR="000A2E6F" w:rsidRPr="00DC3946">
              <w:rPr>
                <w:sz w:val="18"/>
              </w:rPr>
              <w:t xml:space="preserve"> </w:t>
            </w:r>
            <w:r w:rsidR="000A2E6F" w:rsidRPr="00DC3946">
              <w:rPr>
                <w:i/>
                <w:sz w:val="18"/>
              </w:rPr>
              <w:t>(</w:t>
            </w:r>
            <w:proofErr w:type="spellStart"/>
            <w:r w:rsidR="000A2E6F" w:rsidRPr="00DC3946">
              <w:rPr>
                <w:i/>
                <w:sz w:val="18"/>
              </w:rPr>
              <w:t>Griñón</w:t>
            </w:r>
            <w:proofErr w:type="spellEnd"/>
            <w:r w:rsidR="000A2E6F" w:rsidRPr="00DC3946">
              <w:rPr>
                <w:i/>
                <w:sz w:val="18"/>
              </w:rPr>
              <w:t>, Madrid)</w:t>
            </w:r>
          </w:p>
          <w:p w14:paraId="7165083D" w14:textId="520368FD" w:rsidR="006D409C" w:rsidRPr="00DC3946" w:rsidRDefault="007F15D6" w:rsidP="00776643">
            <w:r w:rsidRPr="007F15D6">
              <w:t>Used to help with s</w:t>
            </w:r>
            <w:r>
              <w:t>everal ma</w:t>
            </w:r>
            <w:r w:rsidR="00DC3946">
              <w:t>inten</w:t>
            </w:r>
            <w:r>
              <w:t xml:space="preserve">ance tasks on a gardening center, such as </w:t>
            </w:r>
            <w:r w:rsidR="00DC3946">
              <w:t xml:space="preserve">plant care and maintenance, work-space cleaning, and sometimes helping to attend customers. </w:t>
            </w:r>
          </w:p>
          <w:p w14:paraId="4BF9F882" w14:textId="77777777" w:rsidR="006D409C" w:rsidRPr="007F15D6" w:rsidRDefault="006D409C" w:rsidP="00776643">
            <w:pPr>
              <w:rPr>
                <w:lang w:val="es-ES"/>
              </w:rPr>
            </w:pPr>
          </w:p>
          <w:p w14:paraId="4FBF76CE" w14:textId="759A1252" w:rsidR="006D409C" w:rsidRPr="00DC3946" w:rsidRDefault="00C5068F" w:rsidP="00776643">
            <w:pPr>
              <w:rPr>
                <w:b/>
                <w:spacing w:val="20"/>
                <w:sz w:val="22"/>
                <w:lang w:val="es-ES"/>
              </w:rPr>
            </w:pPr>
            <w:proofErr w:type="spellStart"/>
            <w:r w:rsidRPr="00DC3946">
              <w:rPr>
                <w:b/>
                <w:spacing w:val="20"/>
                <w:sz w:val="22"/>
                <w:lang w:val="es-ES"/>
              </w:rPr>
              <w:t>JaraGarden</w:t>
            </w:r>
            <w:proofErr w:type="spellEnd"/>
            <w:r w:rsidR="001112D2" w:rsidRPr="00DC3946">
              <w:rPr>
                <w:b/>
                <w:spacing w:val="20"/>
                <w:sz w:val="22"/>
                <w:lang w:val="es-ES"/>
              </w:rPr>
              <w:t xml:space="preserve"> </w:t>
            </w:r>
            <w:r w:rsidRPr="00DC3946">
              <w:rPr>
                <w:b/>
                <w:spacing w:val="20"/>
                <w:sz w:val="22"/>
                <w:lang w:val="es-ES"/>
              </w:rPr>
              <w:t xml:space="preserve">– </w:t>
            </w:r>
            <w:proofErr w:type="spellStart"/>
            <w:r w:rsidR="00E34A4D" w:rsidRPr="00DC3946">
              <w:rPr>
                <w:b/>
                <w:spacing w:val="20"/>
                <w:sz w:val="22"/>
                <w:lang w:val="es-ES"/>
              </w:rPr>
              <w:t>Gardener</w:t>
            </w:r>
            <w:proofErr w:type="spellEnd"/>
          </w:p>
          <w:p w14:paraId="7F3DA608" w14:textId="26264062" w:rsidR="006D409C" w:rsidRPr="00DC3946" w:rsidRDefault="007D1DFF" w:rsidP="00776643">
            <w:pPr>
              <w:rPr>
                <w:lang w:val="es-ES"/>
              </w:rPr>
            </w:pPr>
            <w:r w:rsidRPr="00DC3946">
              <w:rPr>
                <w:lang w:val="es-ES"/>
              </w:rPr>
              <w:t>2017</w:t>
            </w:r>
            <w:r w:rsidR="006D409C" w:rsidRPr="00DC3946">
              <w:rPr>
                <w:lang w:val="es-ES" w:bidi="es-ES"/>
              </w:rPr>
              <w:t>-</w:t>
            </w:r>
            <w:r w:rsidRPr="00DC3946">
              <w:rPr>
                <w:lang w:val="es-ES"/>
              </w:rPr>
              <w:t>2020 (</w:t>
            </w:r>
            <w:proofErr w:type="spellStart"/>
            <w:r w:rsidR="00DC3946" w:rsidRPr="00DC3946">
              <w:rPr>
                <w:lang w:val="es-ES"/>
              </w:rPr>
              <w:t>during</w:t>
            </w:r>
            <w:proofErr w:type="spellEnd"/>
            <w:r w:rsidR="00DC3946" w:rsidRPr="00DC3946">
              <w:rPr>
                <w:lang w:val="es-ES"/>
              </w:rPr>
              <w:t xml:space="preserve"> Summer</w:t>
            </w:r>
            <w:r w:rsidRPr="00DC3946">
              <w:rPr>
                <w:lang w:val="es-ES"/>
              </w:rPr>
              <w:t>)</w:t>
            </w:r>
            <w:r w:rsidR="000A2E6F" w:rsidRPr="00DC3946">
              <w:rPr>
                <w:lang w:val="es-ES"/>
              </w:rPr>
              <w:t xml:space="preserve"> </w:t>
            </w:r>
            <w:r w:rsidR="000A2E6F" w:rsidRPr="00DC3946">
              <w:rPr>
                <w:i/>
                <w:sz w:val="18"/>
                <w:lang w:val="es-ES"/>
              </w:rPr>
              <w:t>(Griñón, Madrid)</w:t>
            </w:r>
          </w:p>
          <w:p w14:paraId="7B178201" w14:textId="355A608E" w:rsidR="006D409C" w:rsidRPr="00DC3946" w:rsidRDefault="00DC3946" w:rsidP="00776643">
            <w:r w:rsidRPr="00DC3946">
              <w:t>Helped with garden building t</w:t>
            </w:r>
            <w:r>
              <w:t xml:space="preserve">asks from start to end, along with maintenance of said gardens (planting, trimming, </w:t>
            </w:r>
            <w:proofErr w:type="spellStart"/>
            <w:r>
              <w:t>plumbering</w:t>
            </w:r>
            <w:proofErr w:type="spellEnd"/>
            <w:r>
              <w:t>, irrigation, etc.).</w:t>
            </w:r>
            <w:bookmarkStart w:id="0" w:name="_GoBack"/>
            <w:bookmarkEnd w:id="0"/>
          </w:p>
          <w:p w14:paraId="5DFDC9AF" w14:textId="10BAE2F0" w:rsidR="006D409C" w:rsidRPr="00DC3946" w:rsidRDefault="006D409C" w:rsidP="005D47DE">
            <w:pPr>
              <w:rPr>
                <w:bCs/>
                <w:lang w:val="es-ES"/>
              </w:rPr>
            </w:pPr>
          </w:p>
        </w:tc>
      </w:tr>
      <w:tr w:rsidR="006D409C" w14:paraId="54ECC3C5" w14:textId="77777777" w:rsidTr="00B8150E">
        <w:trPr>
          <w:trHeight w:val="1282"/>
        </w:trPr>
        <w:tc>
          <w:tcPr>
            <w:tcW w:w="4421" w:type="dxa"/>
            <w:vMerge/>
            <w:vAlign w:val="bottom"/>
          </w:tcPr>
          <w:p w14:paraId="6815B1AA" w14:textId="77777777" w:rsidR="006D409C" w:rsidRPr="00DC3946" w:rsidRDefault="006D409C" w:rsidP="00776643">
            <w:pPr>
              <w:ind w:right="0"/>
              <w:rPr>
                <w:noProof/>
                <w:lang w:val="es-ES"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234DC5C3" w14:textId="77777777" w:rsidR="006D409C" w:rsidRPr="00DC3946" w:rsidRDefault="006D409C" w:rsidP="00776643">
            <w:pPr>
              <w:tabs>
                <w:tab w:val="left" w:pos="990"/>
              </w:tabs>
              <w:rPr>
                <w:lang w:val="es-ES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5E05E9948C5A4C118289CB8F60B53632"/>
              </w:placeholder>
              <w:temporary/>
              <w:showingPlcHdr/>
              <w15:appearance w15:val="hidden"/>
            </w:sdtPr>
            <w:sdtEndPr/>
            <w:sdtContent>
              <w:p w14:paraId="79A89F1B" w14:textId="77777777" w:rsidR="006D409C" w:rsidRDefault="006D409C" w:rsidP="00776643">
                <w:pPr>
                  <w:pStyle w:val="Ttulo1"/>
                  <w:rPr>
                    <w:b/>
                  </w:rPr>
                </w:pPr>
                <w:r w:rsidRPr="00776643">
                  <w:rPr>
                    <w:rStyle w:val="Ttulo2Car"/>
                    <w:b w:val="0"/>
                    <w:sz w:val="48"/>
                    <w:szCs w:val="32"/>
                    <w:lang w:bidi="es-ES"/>
                  </w:rPr>
                  <w:t>APTITUDES</w:t>
                </w:r>
              </w:p>
            </w:sdtContent>
          </w:sdt>
        </w:tc>
      </w:tr>
      <w:tr w:rsidR="006D409C" w14:paraId="07E1A401" w14:textId="77777777" w:rsidTr="00446B7B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1A1F4B3D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D962180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BA61BC" wp14:editId="4044344D">
                      <wp:extent cx="227812" cy="311173"/>
                      <wp:effectExtent l="0" t="3810" r="0" b="0"/>
                      <wp:docPr id="5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D74BC8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BA61BC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kYkA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0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FD74BC8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</w:tcPr>
          <w:p w14:paraId="43900A22" w14:textId="1DF60070" w:rsidR="006D409C" w:rsidRDefault="00AF5B5B" w:rsidP="00446B7B">
            <w:pPr>
              <w:jc w:val="center"/>
              <w:rPr>
                <w:b/>
              </w:rPr>
            </w:pPr>
            <w:r w:rsidRPr="00B90CEF">
              <w:rPr>
                <w:noProof/>
                <w:color w:val="000000" w:themeColor="text1"/>
                <w:lang w:bidi="es-ES"/>
              </w:rPr>
              <w:drawing>
                <wp:inline distT="0" distB="0" distL="0" distR="0" wp14:anchorId="017B8934" wp14:editId="49257D88">
                  <wp:extent cx="3471545" cy="1777042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765D722F" w14:textId="77777777" w:rsidR="00153B84" w:rsidRDefault="00153B84" w:rsidP="005D47DE"/>
    <w:sectPr w:rsidR="00153B84" w:rsidSect="00B8150E">
      <w:headerReference w:type="default" r:id="rId16"/>
      <w:pgSz w:w="11906" w:h="16838" w:code="9"/>
      <w:pgMar w:top="720" w:right="360" w:bottom="72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09C5A" w14:textId="77777777" w:rsidR="00F52538" w:rsidRDefault="00F52538" w:rsidP="00C51CF5">
      <w:r>
        <w:separator/>
      </w:r>
    </w:p>
  </w:endnote>
  <w:endnote w:type="continuationSeparator" w:id="0">
    <w:p w14:paraId="23506B71" w14:textId="77777777" w:rsidR="00F52538" w:rsidRDefault="00F52538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418A4" w14:textId="77777777" w:rsidR="00F52538" w:rsidRDefault="00F52538" w:rsidP="00C51CF5">
      <w:r>
        <w:separator/>
      </w:r>
    </w:p>
  </w:footnote>
  <w:footnote w:type="continuationSeparator" w:id="0">
    <w:p w14:paraId="40702A44" w14:textId="77777777" w:rsidR="00F52538" w:rsidRDefault="00F52538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22BFE" w14:textId="77777777" w:rsidR="00C51CF5" w:rsidRDefault="00F56513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C83BF0" wp14:editId="30B02D5F">
              <wp:simplePos x="0" y="0"/>
              <wp:positionH relativeFrom="page">
                <wp:posOffset>228600</wp:posOffset>
              </wp:positionH>
              <wp:positionV relativeFrom="page">
                <wp:posOffset>314325</wp:posOffset>
              </wp:positionV>
              <wp:extent cx="3005070" cy="9925050"/>
              <wp:effectExtent l="0" t="0" r="5080" b="0"/>
              <wp:wrapNone/>
              <wp:docPr id="4" name="Entrada manu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92505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931A01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style="position:absolute;margin-left:18pt;margin-top:24.75pt;width:236.6pt;height:781.5pt;z-index:-251657216;visibility:visible;mso-wrap-style:square;mso-width-percent:40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990A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8F"/>
    <w:rsid w:val="00016264"/>
    <w:rsid w:val="00017364"/>
    <w:rsid w:val="000521EF"/>
    <w:rsid w:val="00085643"/>
    <w:rsid w:val="000A2E6F"/>
    <w:rsid w:val="000A545F"/>
    <w:rsid w:val="000F3BEA"/>
    <w:rsid w:val="000F47D3"/>
    <w:rsid w:val="000F4C7D"/>
    <w:rsid w:val="0010314C"/>
    <w:rsid w:val="001103A3"/>
    <w:rsid w:val="001112D2"/>
    <w:rsid w:val="001326A6"/>
    <w:rsid w:val="00136262"/>
    <w:rsid w:val="00141F6A"/>
    <w:rsid w:val="00153B84"/>
    <w:rsid w:val="0018261C"/>
    <w:rsid w:val="00196AAB"/>
    <w:rsid w:val="001A4D1A"/>
    <w:rsid w:val="001B0B3D"/>
    <w:rsid w:val="001F19DC"/>
    <w:rsid w:val="001F3CF0"/>
    <w:rsid w:val="002042BB"/>
    <w:rsid w:val="00221E50"/>
    <w:rsid w:val="00246F7C"/>
    <w:rsid w:val="002560E1"/>
    <w:rsid w:val="00266052"/>
    <w:rsid w:val="00275EFE"/>
    <w:rsid w:val="00286B71"/>
    <w:rsid w:val="002F77F2"/>
    <w:rsid w:val="00304413"/>
    <w:rsid w:val="00311F0B"/>
    <w:rsid w:val="003A4F6C"/>
    <w:rsid w:val="003B0DB8"/>
    <w:rsid w:val="003D0E87"/>
    <w:rsid w:val="00402301"/>
    <w:rsid w:val="00416DE0"/>
    <w:rsid w:val="00431999"/>
    <w:rsid w:val="00443E2D"/>
    <w:rsid w:val="0044689B"/>
    <w:rsid w:val="00446B7B"/>
    <w:rsid w:val="00484EA5"/>
    <w:rsid w:val="004B037F"/>
    <w:rsid w:val="0053386B"/>
    <w:rsid w:val="00557F94"/>
    <w:rsid w:val="0056652C"/>
    <w:rsid w:val="00572086"/>
    <w:rsid w:val="00597871"/>
    <w:rsid w:val="005C13B5"/>
    <w:rsid w:val="005C4AE0"/>
    <w:rsid w:val="005D47DE"/>
    <w:rsid w:val="005E3113"/>
    <w:rsid w:val="005E6A1C"/>
    <w:rsid w:val="005F364E"/>
    <w:rsid w:val="0062123A"/>
    <w:rsid w:val="00635EF0"/>
    <w:rsid w:val="00646E75"/>
    <w:rsid w:val="00655698"/>
    <w:rsid w:val="00662FD3"/>
    <w:rsid w:val="00663587"/>
    <w:rsid w:val="006927A6"/>
    <w:rsid w:val="006A5FC6"/>
    <w:rsid w:val="006D409C"/>
    <w:rsid w:val="006F774F"/>
    <w:rsid w:val="00776643"/>
    <w:rsid w:val="00783BE0"/>
    <w:rsid w:val="00792DC5"/>
    <w:rsid w:val="00797579"/>
    <w:rsid w:val="007D0F5B"/>
    <w:rsid w:val="007D1DFF"/>
    <w:rsid w:val="007F15D6"/>
    <w:rsid w:val="007F1923"/>
    <w:rsid w:val="00830542"/>
    <w:rsid w:val="00832F86"/>
    <w:rsid w:val="00882E29"/>
    <w:rsid w:val="00894ED5"/>
    <w:rsid w:val="008F290E"/>
    <w:rsid w:val="008F4673"/>
    <w:rsid w:val="00924B28"/>
    <w:rsid w:val="00942045"/>
    <w:rsid w:val="00942E41"/>
    <w:rsid w:val="00964B9F"/>
    <w:rsid w:val="00967C7B"/>
    <w:rsid w:val="009C25B1"/>
    <w:rsid w:val="009E05AB"/>
    <w:rsid w:val="009E4E99"/>
    <w:rsid w:val="009F215D"/>
    <w:rsid w:val="00A36B06"/>
    <w:rsid w:val="00A424AF"/>
    <w:rsid w:val="00A73BCA"/>
    <w:rsid w:val="00A75FCE"/>
    <w:rsid w:val="00AC5509"/>
    <w:rsid w:val="00AC74AB"/>
    <w:rsid w:val="00AF4EA4"/>
    <w:rsid w:val="00AF5B5B"/>
    <w:rsid w:val="00B0669D"/>
    <w:rsid w:val="00B526C6"/>
    <w:rsid w:val="00B55C5D"/>
    <w:rsid w:val="00B669D2"/>
    <w:rsid w:val="00B8150E"/>
    <w:rsid w:val="00B90CEF"/>
    <w:rsid w:val="00B95D4D"/>
    <w:rsid w:val="00C5068F"/>
    <w:rsid w:val="00C51CF5"/>
    <w:rsid w:val="00C93D20"/>
    <w:rsid w:val="00CA407F"/>
    <w:rsid w:val="00CC5D2C"/>
    <w:rsid w:val="00CD1ECC"/>
    <w:rsid w:val="00CD79BB"/>
    <w:rsid w:val="00D00A30"/>
    <w:rsid w:val="00D050ED"/>
    <w:rsid w:val="00D42790"/>
    <w:rsid w:val="00D77883"/>
    <w:rsid w:val="00D8438A"/>
    <w:rsid w:val="00DC3946"/>
    <w:rsid w:val="00DC4E51"/>
    <w:rsid w:val="00DC71AE"/>
    <w:rsid w:val="00DD15DB"/>
    <w:rsid w:val="00DE6100"/>
    <w:rsid w:val="00E34A4D"/>
    <w:rsid w:val="00E55D74"/>
    <w:rsid w:val="00E7015B"/>
    <w:rsid w:val="00E774C3"/>
    <w:rsid w:val="00E8541C"/>
    <w:rsid w:val="00E90EB1"/>
    <w:rsid w:val="00E94189"/>
    <w:rsid w:val="00E97731"/>
    <w:rsid w:val="00EC2CFB"/>
    <w:rsid w:val="00EC7A86"/>
    <w:rsid w:val="00F07FF3"/>
    <w:rsid w:val="00F2249D"/>
    <w:rsid w:val="00F52538"/>
    <w:rsid w:val="00F56513"/>
    <w:rsid w:val="00F6066C"/>
    <w:rsid w:val="00F75980"/>
    <w:rsid w:val="00FC5CD1"/>
    <w:rsid w:val="00FD27BC"/>
    <w:rsid w:val="00FD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4DDB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1112D2"/>
    <w:pPr>
      <w:ind w:right="360"/>
    </w:pPr>
    <w:rPr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is">
    <w:name w:val="Emphasis"/>
    <w:basedOn w:val="Fuentedeprrafopredeter"/>
    <w:uiPriority w:val="11"/>
    <w:semiHidden/>
    <w:qFormat/>
    <w:rsid w:val="00B90CEF"/>
    <w:rPr>
      <w:i/>
      <w:iCs/>
    </w:rPr>
  </w:style>
  <w:style w:type="paragraph" w:styleId="Prrafode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B84"/>
  </w:style>
  <w:style w:type="paragraph" w:styleId="Piedepgina">
    <w:name w:val="footer"/>
    <w:basedOn w:val="Normal"/>
    <w:link w:val="Piedepgina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2086"/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Fecha">
    <w:name w:val="Date"/>
    <w:basedOn w:val="Normal"/>
    <w:next w:val="Normal"/>
    <w:link w:val="FechaCar"/>
    <w:uiPriority w:val="99"/>
    <w:rsid w:val="00C51CF5"/>
    <w:rPr>
      <w:sz w:val="18"/>
      <w:szCs w:val="22"/>
    </w:rPr>
  </w:style>
  <w:style w:type="character" w:customStyle="1" w:styleId="FechaCar">
    <w:name w:val="Fecha Car"/>
    <w:basedOn w:val="Fuentedeprrafopredeter"/>
    <w:link w:val="Fecha"/>
    <w:uiPriority w:val="99"/>
    <w:rsid w:val="00C51CF5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AC5509"/>
    <w:rPr>
      <w:color w:val="31521B" w:themeColor="accent2" w:themeShade="8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">
    <w:name w:val="Título 1 Car"/>
    <w:basedOn w:val="Fuentedeprrafopredeter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Mencinsinresolver">
    <w:name w:val="Unresolved Mention"/>
    <w:basedOn w:val="Fuentedeprrafopredeter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Informacindecontacto">
    <w:name w:val="Información de contacto"/>
    <w:basedOn w:val="Normal"/>
    <w:qFormat/>
    <w:rsid w:val="00443E2D"/>
  </w:style>
  <w:style w:type="character" w:styleId="Hipervnculovisitado">
    <w:name w:val="FollowedHyperlink"/>
    <w:basedOn w:val="Fuentedeprrafopredeter"/>
    <w:uiPriority w:val="99"/>
    <w:semiHidden/>
    <w:unhideWhenUsed/>
    <w:rsid w:val="004B037F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sergio-d%C3%ADez-garc%C3%ADa-258285200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ejobmx@hotmail.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ergio10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usFP\AppData\Roaming\Microsoft\Templates\Curr&#237;culum%20v&#237;tae%20con%20cubo%20verd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981260505048905"/>
          <c:y val="2.144388849177984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PYTHON</c:v>
                </c:pt>
                <c:pt idx="1">
                  <c:v>JAVA SCRIPT</c:v>
                </c:pt>
                <c:pt idx="2">
                  <c:v>HTML5</c:v>
                </c:pt>
                <c:pt idx="3">
                  <c:v>PHP</c:v>
                </c:pt>
                <c:pt idx="4">
                  <c:v>C</c:v>
                </c:pt>
                <c:pt idx="5">
                  <c:v>JAVA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0.55000000000000004</c:v>
                </c:pt>
                <c:pt idx="1">
                  <c:v>0.6</c:v>
                </c:pt>
                <c:pt idx="2">
                  <c:v>0.6</c:v>
                </c:pt>
                <c:pt idx="3">
                  <c:v>0.75</c:v>
                </c:pt>
                <c:pt idx="4">
                  <c:v>0.8</c:v>
                </c:pt>
                <c:pt idx="5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9F-41B2-8545-BCA0BC8E7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B86AC6D14F4399807349654C6D0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08695-A8CE-4CFF-B7FE-9C0DF6B835C2}"/>
      </w:docPartPr>
      <w:docPartBody>
        <w:p w:rsidR="00282C03" w:rsidRDefault="00A26E8E">
          <w:pPr>
            <w:pStyle w:val="DFB86AC6D14F4399807349654C6D0E51"/>
          </w:pPr>
          <w:r w:rsidRPr="005D47DE">
            <w:rPr>
              <w:lang w:bidi="es-ES"/>
            </w:rPr>
            <w:t>Perfil</w:t>
          </w:r>
        </w:p>
      </w:docPartBody>
    </w:docPart>
    <w:docPart>
      <w:docPartPr>
        <w:name w:val="5E05E9948C5A4C118289CB8F60B53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8A2D5-B649-438B-93B3-451937AD7D82}"/>
      </w:docPartPr>
      <w:docPartBody>
        <w:p w:rsidR="00282C03" w:rsidRDefault="00A26E8E">
          <w:pPr>
            <w:pStyle w:val="5E05E9948C5A4C118289CB8F60B53632"/>
          </w:pPr>
          <w:r w:rsidRPr="00776643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50"/>
    <w:rsid w:val="000D5950"/>
    <w:rsid w:val="00282C03"/>
    <w:rsid w:val="003C6E18"/>
    <w:rsid w:val="00481B66"/>
    <w:rsid w:val="00794A96"/>
    <w:rsid w:val="007C713E"/>
    <w:rsid w:val="00A26E8E"/>
    <w:rsid w:val="00CE26FE"/>
    <w:rsid w:val="00E11B3D"/>
    <w:rsid w:val="00E742AB"/>
    <w:rsid w:val="00F6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90E246900A4817B7CD32981FC3E167">
    <w:name w:val="B290E246900A4817B7CD32981FC3E167"/>
  </w:style>
  <w:style w:type="paragraph" w:customStyle="1" w:styleId="DFB86AC6D14F4399807349654C6D0E51">
    <w:name w:val="DFB86AC6D14F4399807349654C6D0E51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styleId="Hipervnculo">
    <w:name w:val="Hyperlink"/>
    <w:basedOn w:val="Fuentedeprrafopredeter"/>
    <w:uiPriority w:val="99"/>
    <w:unhideWhenUsed/>
    <w:rPr>
      <w:color w:val="833C0B" w:themeColor="accent2" w:themeShade="80"/>
      <w:u w:val="single"/>
    </w:rPr>
  </w:style>
  <w:style w:type="paragraph" w:customStyle="1" w:styleId="1C7D7D91976C43F0AC1657031527A0FC">
    <w:name w:val="1C7D7D91976C43F0AC1657031527A0FC"/>
  </w:style>
  <w:style w:type="paragraph" w:customStyle="1" w:styleId="5E05E9948C5A4C118289CB8F60B53632">
    <w:name w:val="5E05E9948C5A4C118289CB8F60B53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55F6BA4-A82E-46BB-A497-2C9486AFD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cubo verde.dotx</Template>
  <TotalTime>0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2021-09-30T12:16:00Z</dcterms:created>
  <dcterms:modified xsi:type="dcterms:W3CDTF">2021-09-30T12:45:00Z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